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264"/>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3098"/>
        <w:gridCol w:w="1603"/>
        <w:gridCol w:w="2401"/>
      </w:tblGrid>
      <w:tr w:rsidR="00A03EBF" w:rsidRPr="00C25DB0" w14:paraId="7CABD0AB" w14:textId="77777777" w:rsidTr="00DC2CA7">
        <w:trPr>
          <w:trHeight w:val="2117"/>
        </w:trPr>
        <w:tc>
          <w:tcPr>
            <w:tcW w:w="2405" w:type="dxa"/>
            <w:vAlign w:val="bottom"/>
          </w:tcPr>
          <w:p w14:paraId="2ED9BFD9" w14:textId="7BFD03B5" w:rsidR="00A03EBF" w:rsidRPr="00DD4DA3" w:rsidRDefault="00A03EBF" w:rsidP="00DC2CA7">
            <w:pPr>
              <w:ind w:left="0"/>
              <w:rPr>
                <w:b/>
              </w:rPr>
            </w:pPr>
          </w:p>
        </w:tc>
        <w:tc>
          <w:tcPr>
            <w:tcW w:w="3098" w:type="dxa"/>
            <w:tcBorders>
              <w:right w:val="nil"/>
            </w:tcBorders>
          </w:tcPr>
          <w:p w14:paraId="72A1A2CC" w14:textId="37EAF39D" w:rsidR="00A03EBF" w:rsidRDefault="00A03EBF" w:rsidP="00DC2CA7">
            <w:pPr>
              <w:rPr>
                <w:b/>
              </w:rPr>
            </w:pPr>
          </w:p>
          <w:p w14:paraId="3DEF6A70" w14:textId="77777777" w:rsidR="00A03EBF" w:rsidRPr="00C25DB0" w:rsidRDefault="00A03EBF" w:rsidP="00DC2CA7">
            <w:pPr>
              <w:spacing w:after="0"/>
              <w:rPr>
                <w:b/>
              </w:rPr>
            </w:pPr>
            <w:r>
              <w:rPr>
                <w:b/>
              </w:rPr>
              <w:t>Imię i nazwisko</w:t>
            </w:r>
            <w:r w:rsidRPr="00C25DB0">
              <w:rPr>
                <w:b/>
              </w:rPr>
              <w:t>:</w:t>
            </w:r>
          </w:p>
          <w:p w14:paraId="24D32E1F" w14:textId="77777777" w:rsidR="00A03EBF" w:rsidRDefault="00A03EBF" w:rsidP="00DC2CA7">
            <w:pPr>
              <w:spacing w:after="0"/>
            </w:pPr>
            <w:r>
              <w:t>Bartłomiej Płonka</w:t>
            </w:r>
          </w:p>
          <w:p w14:paraId="549D1029" w14:textId="77777777" w:rsidR="00A03EBF" w:rsidRDefault="00A03EBF" w:rsidP="00DC2CA7">
            <w:pPr>
              <w:spacing w:after="0"/>
            </w:pPr>
          </w:p>
          <w:p w14:paraId="2881D7E0" w14:textId="77777777" w:rsidR="00A03EBF" w:rsidRPr="00AE4432" w:rsidRDefault="00A03EBF" w:rsidP="00DC2CA7">
            <w:pPr>
              <w:spacing w:after="0"/>
              <w:rPr>
                <w:b/>
              </w:rPr>
            </w:pPr>
            <w:r w:rsidRPr="00AE4432">
              <w:rPr>
                <w:b/>
              </w:rPr>
              <w:t>Kierunek:</w:t>
            </w:r>
          </w:p>
          <w:p w14:paraId="18438432" w14:textId="77777777" w:rsidR="00A03EBF" w:rsidRPr="00C25DB0" w:rsidRDefault="00A03EBF" w:rsidP="00DC2CA7">
            <w:pPr>
              <w:spacing w:after="0"/>
            </w:pPr>
            <w:r>
              <w:t>Informatyka</w:t>
            </w:r>
          </w:p>
        </w:tc>
        <w:tc>
          <w:tcPr>
            <w:tcW w:w="1603" w:type="dxa"/>
            <w:tcBorders>
              <w:left w:val="nil"/>
            </w:tcBorders>
          </w:tcPr>
          <w:p w14:paraId="71332124" w14:textId="77777777" w:rsidR="00A03EBF" w:rsidRDefault="00A03EBF" w:rsidP="00DC2CA7">
            <w:pPr>
              <w:ind w:left="0"/>
              <w:rPr>
                <w:b/>
              </w:rPr>
            </w:pPr>
          </w:p>
          <w:p w14:paraId="518B5E02" w14:textId="77777777" w:rsidR="00A03EBF" w:rsidRPr="00C25DB0" w:rsidRDefault="00A03EBF" w:rsidP="00DC2CA7">
            <w:pPr>
              <w:spacing w:after="0"/>
              <w:ind w:left="0"/>
              <w:rPr>
                <w:b/>
              </w:rPr>
            </w:pPr>
            <w:r w:rsidRPr="00C25DB0">
              <w:rPr>
                <w:b/>
              </w:rPr>
              <w:t>Grupa:</w:t>
            </w:r>
          </w:p>
          <w:p w14:paraId="6AA25D59" w14:textId="77777777" w:rsidR="00A03EBF" w:rsidRDefault="00A03EBF" w:rsidP="00DC2CA7">
            <w:pPr>
              <w:spacing w:after="0"/>
              <w:ind w:left="0"/>
            </w:pPr>
            <w:r>
              <w:t>wtorek</w:t>
            </w:r>
          </w:p>
          <w:p w14:paraId="71E40B60" w14:textId="77777777" w:rsidR="00A03EBF" w:rsidRPr="00C25DB0" w:rsidRDefault="00A03EBF" w:rsidP="00DC2CA7">
            <w:pPr>
              <w:spacing w:after="0"/>
              <w:ind w:left="0"/>
            </w:pPr>
            <w:r>
              <w:t>godz. 17:50</w:t>
            </w:r>
          </w:p>
        </w:tc>
        <w:tc>
          <w:tcPr>
            <w:tcW w:w="2401" w:type="dxa"/>
          </w:tcPr>
          <w:p w14:paraId="54955F3B" w14:textId="77777777" w:rsidR="00A03EBF" w:rsidRDefault="00A03EBF" w:rsidP="00DC2CA7">
            <w:pPr>
              <w:ind w:left="0"/>
              <w:rPr>
                <w:b/>
              </w:rPr>
            </w:pPr>
          </w:p>
          <w:p w14:paraId="01732FEE" w14:textId="77777777" w:rsidR="00A03EBF" w:rsidRPr="00C25DB0" w:rsidRDefault="00A03EBF" w:rsidP="00DC2CA7">
            <w:pPr>
              <w:spacing w:after="0"/>
            </w:pPr>
            <w:r w:rsidRPr="00C25DB0">
              <w:rPr>
                <w:b/>
              </w:rPr>
              <w:t>Rok</w:t>
            </w:r>
            <w:r>
              <w:rPr>
                <w:b/>
              </w:rPr>
              <w:t xml:space="preserve"> akademicki</w:t>
            </w:r>
            <w:r w:rsidRPr="00C25DB0">
              <w:rPr>
                <w:b/>
              </w:rPr>
              <w:t>:</w:t>
            </w:r>
          </w:p>
          <w:p w14:paraId="3B027A9A" w14:textId="77777777" w:rsidR="00A03EBF" w:rsidRDefault="00A03EBF" w:rsidP="00DC2CA7">
            <w:r>
              <w:t>2015</w:t>
            </w:r>
            <w:r w:rsidRPr="00C25DB0">
              <w:t>/201</w:t>
            </w:r>
            <w:r>
              <w:t>6</w:t>
            </w:r>
          </w:p>
          <w:p w14:paraId="6926482D" w14:textId="77777777" w:rsidR="00A03EBF" w:rsidRPr="00C25DB0" w:rsidRDefault="00A03EBF" w:rsidP="00DC2CA7">
            <w:r w:rsidRPr="00AE4432">
              <w:rPr>
                <w:b/>
              </w:rPr>
              <w:t>Semestr:</w:t>
            </w:r>
            <w:r>
              <w:t xml:space="preserve"> 1</w:t>
            </w:r>
          </w:p>
        </w:tc>
      </w:tr>
      <w:tr w:rsidR="00A03EBF" w:rsidRPr="00C25DB0" w14:paraId="50C97D86" w14:textId="77777777" w:rsidTr="00DC2CA7">
        <w:trPr>
          <w:trHeight w:val="805"/>
        </w:trPr>
        <w:tc>
          <w:tcPr>
            <w:tcW w:w="2405" w:type="dxa"/>
          </w:tcPr>
          <w:p w14:paraId="667126A8" w14:textId="77777777" w:rsidR="00A03EBF" w:rsidRPr="00C25DB0" w:rsidRDefault="00A03EBF" w:rsidP="00DC2CA7">
            <w:pPr>
              <w:spacing w:after="0"/>
              <w:jc w:val="left"/>
              <w:rPr>
                <w:b/>
              </w:rPr>
            </w:pPr>
            <w:r w:rsidRPr="00C25DB0">
              <w:rPr>
                <w:b/>
              </w:rPr>
              <w:t>Data wykonania:</w:t>
            </w:r>
          </w:p>
          <w:p w14:paraId="1DE4E2A9" w14:textId="77777777" w:rsidR="00A03EBF" w:rsidRPr="00C25DB0" w:rsidRDefault="00A03EBF" w:rsidP="00DC2CA7">
            <w:pPr>
              <w:spacing w:before="240"/>
              <w:jc w:val="left"/>
            </w:pPr>
            <w:r>
              <w:t>18-01</w:t>
            </w:r>
            <w:r w:rsidRPr="00C25DB0">
              <w:t>-201</w:t>
            </w:r>
            <w:r>
              <w:t>6</w:t>
            </w:r>
            <w:r w:rsidRPr="00C25DB0">
              <w:t>r.</w:t>
            </w:r>
          </w:p>
        </w:tc>
        <w:tc>
          <w:tcPr>
            <w:tcW w:w="4701" w:type="dxa"/>
            <w:gridSpan w:val="2"/>
          </w:tcPr>
          <w:p w14:paraId="70D828E3" w14:textId="77777777" w:rsidR="00A03EBF" w:rsidRDefault="00A03EBF" w:rsidP="00DC2CA7">
            <w:pPr>
              <w:spacing w:line="288" w:lineRule="atLeast"/>
              <w:ind w:left="0"/>
              <w:jc w:val="center"/>
              <w:rPr>
                <w:b/>
              </w:rPr>
            </w:pPr>
            <w:r>
              <w:rPr>
                <w:b/>
              </w:rPr>
              <w:t>Techniki programowania równoległego</w:t>
            </w:r>
          </w:p>
          <w:p w14:paraId="2FA56ED9" w14:textId="77777777" w:rsidR="00A03EBF" w:rsidRPr="009F4739" w:rsidRDefault="00A03EBF" w:rsidP="00DC2CA7">
            <w:pPr>
              <w:spacing w:line="288" w:lineRule="atLeast"/>
              <w:ind w:left="0"/>
              <w:jc w:val="center"/>
              <w:rPr>
                <w:b/>
              </w:rPr>
            </w:pPr>
            <w:r w:rsidRPr="00DD4DA3">
              <w:rPr>
                <w:i/>
              </w:rPr>
              <w:t>MPI: komunikacja P</w:t>
            </w:r>
            <w:r>
              <w:rPr>
                <w:i/>
              </w:rPr>
              <w:t>2</w:t>
            </w:r>
            <w:r w:rsidRPr="00DD4DA3">
              <w:rPr>
                <w:i/>
              </w:rPr>
              <w:t>P</w:t>
            </w:r>
          </w:p>
        </w:tc>
        <w:tc>
          <w:tcPr>
            <w:tcW w:w="2401" w:type="dxa"/>
          </w:tcPr>
          <w:p w14:paraId="789A4156" w14:textId="77777777" w:rsidR="00A03EBF" w:rsidRPr="00C25DB0" w:rsidRDefault="00A03EBF" w:rsidP="00DC2CA7">
            <w:pPr>
              <w:jc w:val="center"/>
              <w:rPr>
                <w:i/>
              </w:rPr>
            </w:pPr>
          </w:p>
        </w:tc>
      </w:tr>
    </w:tbl>
    <w:p w14:paraId="1ECB9FFF" w14:textId="348425E0" w:rsidR="00A03EBF" w:rsidRDefault="007F793F" w:rsidP="00F033B3">
      <w:pPr>
        <w:ind w:left="0"/>
      </w:pPr>
      <w:r w:rsidRPr="00C25DB0">
        <w:rPr>
          <w:noProof/>
          <w:lang w:eastAsia="pl-PL" w:bidi="ar-SA"/>
        </w:rPr>
        <w:drawing>
          <wp:anchor distT="0" distB="0" distL="114300" distR="114300" simplePos="0" relativeHeight="251659264" behindDoc="0" locked="0" layoutInCell="1" allowOverlap="1" wp14:anchorId="7844AD3C" wp14:editId="4C389499">
            <wp:simplePos x="0" y="0"/>
            <wp:positionH relativeFrom="column">
              <wp:posOffset>794385</wp:posOffset>
            </wp:positionH>
            <wp:positionV relativeFrom="line">
              <wp:posOffset>-1816735</wp:posOffset>
            </wp:positionV>
            <wp:extent cx="532765" cy="1022350"/>
            <wp:effectExtent l="0" t="0" r="635" b="635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2765" cy="1022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049AF1C" w14:textId="4E880D2A" w:rsidR="00C35999" w:rsidRDefault="00AE4432" w:rsidP="00AE4432">
      <w:pPr>
        <w:pStyle w:val="Nagwek1"/>
      </w:pPr>
      <w:r>
        <w:t>Cel ćwiczenia</w:t>
      </w:r>
    </w:p>
    <w:p w14:paraId="5D0F48F9" w14:textId="44889458" w:rsidR="007F1819" w:rsidRDefault="00AE4432" w:rsidP="007F1819">
      <w:r>
        <w:t>Celem ćwiczenia było zbadanie przepustowości oraz opóźnień występujących w dwóch różnych rodzajach komunikacji typu punkt-punkt. Obiektem badań był klaster</w:t>
      </w:r>
      <w:r w:rsidR="00422646">
        <w:t xml:space="preserve"> </w:t>
      </w:r>
      <w:proofErr w:type="spellStart"/>
      <w:r w:rsidR="00422646" w:rsidRPr="0010768D">
        <w:rPr>
          <w:i/>
        </w:rPr>
        <w:t>vCluster</w:t>
      </w:r>
      <w:proofErr w:type="spellEnd"/>
      <w:r w:rsidR="00422646">
        <w:t xml:space="preserve"> znajdujący się na wyposażeniu Akademii Górniczo-Hutniczej.</w:t>
      </w:r>
      <w:r w:rsidR="000B6179">
        <w:t xml:space="preserve"> Do badań wykorzystano domyślną implementację protokołu MPI (ang. Message </w:t>
      </w:r>
      <w:proofErr w:type="spellStart"/>
      <w:r w:rsidR="000B6179">
        <w:t>Passing</w:t>
      </w:r>
      <w:proofErr w:type="spellEnd"/>
      <w:r w:rsidR="000B6179">
        <w:t xml:space="preserve"> Interface) w klastrze, czyli </w:t>
      </w:r>
      <w:r w:rsidR="000B6179" w:rsidRPr="00A8546B">
        <w:rPr>
          <w:i/>
        </w:rPr>
        <w:t>MPICH</w:t>
      </w:r>
      <w:r w:rsidR="000B6179">
        <w:t>. Dokonano pomiarów dla komunikacji asynchronicznej i synchronicznej.</w:t>
      </w:r>
      <w:r w:rsidR="0010768D">
        <w:t xml:space="preserve"> Wykorzystano jednordzeniowe węzły </w:t>
      </w:r>
      <w:r w:rsidR="0010768D" w:rsidRPr="0010768D">
        <w:rPr>
          <w:i/>
        </w:rPr>
        <w:t>vnode-10</w:t>
      </w:r>
      <w:r w:rsidR="0010768D">
        <w:t xml:space="preserve"> oraz </w:t>
      </w:r>
      <w:r w:rsidR="0010768D" w:rsidRPr="0010768D">
        <w:rPr>
          <w:i/>
        </w:rPr>
        <w:t>vnode-11</w:t>
      </w:r>
      <w:r w:rsidR="0082516E">
        <w:rPr>
          <w:i/>
        </w:rPr>
        <w:t>.</w:t>
      </w:r>
    </w:p>
    <w:p w14:paraId="1E462EF3" w14:textId="77777777" w:rsidR="000B6179" w:rsidRDefault="000B6179" w:rsidP="007F1819"/>
    <w:p w14:paraId="0583DCC0" w14:textId="574A2B0A" w:rsidR="000B6179" w:rsidRDefault="000B6179" w:rsidP="000B6179">
      <w:pPr>
        <w:pStyle w:val="Nagwek1"/>
      </w:pPr>
      <w:r>
        <w:t>Wstęp teoretyczny</w:t>
      </w:r>
    </w:p>
    <w:p w14:paraId="34171AF2" w14:textId="6DA6E79F" w:rsidR="000B6179" w:rsidRDefault="000B6179" w:rsidP="000B6179">
      <w:pPr>
        <w:pStyle w:val="Nagwek2"/>
      </w:pPr>
      <w:r>
        <w:t xml:space="preserve">Komunikacja </w:t>
      </w:r>
      <w:r w:rsidR="008E0522">
        <w:t>standardowa</w:t>
      </w:r>
    </w:p>
    <w:p w14:paraId="1BEC2F31" w14:textId="77777777" w:rsidR="0082516E" w:rsidRDefault="008E0522" w:rsidP="0082516E">
      <w:pPr>
        <w:pStyle w:val="Nagwek1"/>
        <w:keepNext/>
        <w:numPr>
          <w:ilvl w:val="0"/>
          <w:numId w:val="0"/>
        </w:numPr>
        <w:ind w:left="360" w:hanging="360"/>
        <w:jc w:val="center"/>
      </w:pPr>
      <w:r>
        <w:rPr>
          <w:noProof/>
          <w:lang w:eastAsia="pl-PL" w:bidi="ar-SA"/>
        </w:rPr>
        <w:drawing>
          <wp:inline distT="0" distB="0" distL="0" distR="0" wp14:anchorId="68FD8279" wp14:editId="26AAAE27">
            <wp:extent cx="4743450" cy="23431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dle.gif"/>
                    <pic:cNvPicPr/>
                  </pic:nvPicPr>
                  <pic:blipFill>
                    <a:blip r:embed="rId9">
                      <a:extLst>
                        <a:ext uri="{28A0092B-C50C-407E-A947-70E740481C1C}">
                          <a14:useLocalDpi xmlns:a14="http://schemas.microsoft.com/office/drawing/2010/main" val="0"/>
                        </a:ext>
                      </a:extLst>
                    </a:blip>
                    <a:stretch>
                      <a:fillRect/>
                    </a:stretch>
                  </pic:blipFill>
                  <pic:spPr>
                    <a:xfrm>
                      <a:off x="0" y="0"/>
                      <a:ext cx="4743450" cy="2343150"/>
                    </a:xfrm>
                    <a:prstGeom prst="rect">
                      <a:avLst/>
                    </a:prstGeom>
                  </pic:spPr>
                </pic:pic>
              </a:graphicData>
            </a:graphic>
          </wp:inline>
        </w:drawing>
      </w:r>
    </w:p>
    <w:p w14:paraId="6E33674C" w14:textId="7372E68C" w:rsidR="008E0522" w:rsidRDefault="0082516E" w:rsidP="0082516E">
      <w:pPr>
        <w:pStyle w:val="Legenda"/>
        <w:jc w:val="center"/>
      </w:pPr>
      <w:r>
        <w:t xml:space="preserve">Rysunek </w:t>
      </w:r>
      <w:fldSimple w:instr=" SEQ Rysunek \* ARABIC ">
        <w:r w:rsidR="00AE667C">
          <w:rPr>
            <w:noProof/>
          </w:rPr>
          <w:t>1</w:t>
        </w:r>
      </w:fldSimple>
      <w:r>
        <w:t>. Schemat działania komunikacji standardowej przy mniejszej niż progowa wielkości komunikatu.</w:t>
      </w:r>
    </w:p>
    <w:p w14:paraId="232F522C" w14:textId="77777777" w:rsidR="0082516E" w:rsidRDefault="0082516E" w:rsidP="0082516E"/>
    <w:p w14:paraId="6C8314FC" w14:textId="3256BC75" w:rsidR="0082516E" w:rsidRPr="0082516E" w:rsidRDefault="0082516E" w:rsidP="0082516E">
      <w:r>
        <w:t xml:space="preserve">W komunikacji standardowej proces wysyłający blokuje się na czas przekazania wiadomości do bufora odbiorcy. Jeśli rozmiar wiadomości jest mniejszy niż wielkość bufora, proces wysyłający kontynuuje obliczenia natychmiast po  wysłaniu (rys.1). Jeśli jest większy, oczekuje na wywołanie przez odbiorcę funkcji </w:t>
      </w:r>
      <w:proofErr w:type="spellStart"/>
      <w:r>
        <w:t>MPI_Recv</w:t>
      </w:r>
      <w:proofErr w:type="spellEnd"/>
      <w:r>
        <w:t xml:space="preserve"> i rozpoczyna dalsze obliczenia po przekazaniu całej wiadomości (rys.2).</w:t>
      </w:r>
    </w:p>
    <w:p w14:paraId="21030A53" w14:textId="77777777" w:rsidR="0082516E" w:rsidRDefault="008676FE" w:rsidP="0082516E">
      <w:pPr>
        <w:pStyle w:val="Nagwek1"/>
        <w:keepNext/>
        <w:numPr>
          <w:ilvl w:val="0"/>
          <w:numId w:val="0"/>
        </w:numPr>
        <w:ind w:left="360" w:hanging="360"/>
        <w:jc w:val="center"/>
      </w:pPr>
      <w:r>
        <w:rPr>
          <w:noProof/>
          <w:lang w:eastAsia="pl-PL" w:bidi="ar-SA"/>
        </w:rPr>
        <w:lastRenderedPageBreak/>
        <w:drawing>
          <wp:inline distT="0" distB="0" distL="0" distR="0" wp14:anchorId="7DA86E3F" wp14:editId="314E77C3">
            <wp:extent cx="4819650" cy="26384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d.gt.gif"/>
                    <pic:cNvPicPr/>
                  </pic:nvPicPr>
                  <pic:blipFill>
                    <a:blip r:embed="rId10">
                      <a:extLst>
                        <a:ext uri="{28A0092B-C50C-407E-A947-70E740481C1C}">
                          <a14:useLocalDpi xmlns:a14="http://schemas.microsoft.com/office/drawing/2010/main" val="0"/>
                        </a:ext>
                      </a:extLst>
                    </a:blip>
                    <a:stretch>
                      <a:fillRect/>
                    </a:stretch>
                  </pic:blipFill>
                  <pic:spPr>
                    <a:xfrm>
                      <a:off x="0" y="0"/>
                      <a:ext cx="4819650" cy="2638425"/>
                    </a:xfrm>
                    <a:prstGeom prst="rect">
                      <a:avLst/>
                    </a:prstGeom>
                  </pic:spPr>
                </pic:pic>
              </a:graphicData>
            </a:graphic>
          </wp:inline>
        </w:drawing>
      </w:r>
    </w:p>
    <w:p w14:paraId="336E86D7" w14:textId="481F1C5C" w:rsidR="008676FE" w:rsidRDefault="0082516E" w:rsidP="0082516E">
      <w:pPr>
        <w:pStyle w:val="Legenda"/>
        <w:jc w:val="center"/>
      </w:pPr>
      <w:r>
        <w:t xml:space="preserve">Rysunek </w:t>
      </w:r>
      <w:fldSimple w:instr=" SEQ Rysunek \* ARABIC ">
        <w:r w:rsidR="00AE667C">
          <w:rPr>
            <w:noProof/>
          </w:rPr>
          <w:t>2</w:t>
        </w:r>
      </w:fldSimple>
      <w:r>
        <w:t xml:space="preserve">. </w:t>
      </w:r>
      <w:r>
        <w:t xml:space="preserve">Schemat działania komunikacji standardowej przy </w:t>
      </w:r>
      <w:r>
        <w:t>większej</w:t>
      </w:r>
      <w:r>
        <w:t xml:space="preserve"> niż progowa wielkości komunikatu.</w:t>
      </w:r>
    </w:p>
    <w:p w14:paraId="75A23D87" w14:textId="77777777" w:rsidR="008E0522" w:rsidRDefault="008E0522" w:rsidP="008E0522">
      <w:pPr>
        <w:pStyle w:val="Nagwek1"/>
        <w:numPr>
          <w:ilvl w:val="0"/>
          <w:numId w:val="0"/>
        </w:numPr>
        <w:ind w:left="360" w:hanging="360"/>
      </w:pPr>
    </w:p>
    <w:p w14:paraId="00116BB0" w14:textId="0C294D57" w:rsidR="00A03EBF" w:rsidRDefault="00A03EBF" w:rsidP="00A03EBF">
      <w:pPr>
        <w:pStyle w:val="Nagwek2"/>
      </w:pPr>
      <w:r>
        <w:t>Komunikacja synchroniczna</w:t>
      </w:r>
    </w:p>
    <w:p w14:paraId="3BD8EDD8" w14:textId="46AFC484" w:rsidR="00A03EBF" w:rsidRDefault="00A03EBF" w:rsidP="0082516E">
      <w:pPr>
        <w:ind w:left="0"/>
      </w:pPr>
    </w:p>
    <w:p w14:paraId="7BA16B1A" w14:textId="77777777" w:rsidR="0082516E" w:rsidRDefault="008676FE" w:rsidP="0082516E">
      <w:pPr>
        <w:keepNext/>
        <w:jc w:val="center"/>
      </w:pPr>
      <w:r>
        <w:rPr>
          <w:noProof/>
          <w:lang w:eastAsia="pl-PL" w:bidi="ar-SA"/>
        </w:rPr>
        <w:drawing>
          <wp:inline distT="0" distB="0" distL="0" distR="0" wp14:anchorId="1CB15211" wp14:editId="51DB7CB1">
            <wp:extent cx="4524375" cy="24098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nch.gif"/>
                    <pic:cNvPicPr/>
                  </pic:nvPicPr>
                  <pic:blipFill>
                    <a:blip r:embed="rId11">
                      <a:extLst>
                        <a:ext uri="{28A0092B-C50C-407E-A947-70E740481C1C}">
                          <a14:useLocalDpi xmlns:a14="http://schemas.microsoft.com/office/drawing/2010/main" val="0"/>
                        </a:ext>
                      </a:extLst>
                    </a:blip>
                    <a:stretch>
                      <a:fillRect/>
                    </a:stretch>
                  </pic:blipFill>
                  <pic:spPr>
                    <a:xfrm>
                      <a:off x="0" y="0"/>
                      <a:ext cx="4524375" cy="2409825"/>
                    </a:xfrm>
                    <a:prstGeom prst="rect">
                      <a:avLst/>
                    </a:prstGeom>
                  </pic:spPr>
                </pic:pic>
              </a:graphicData>
            </a:graphic>
          </wp:inline>
        </w:drawing>
      </w:r>
    </w:p>
    <w:p w14:paraId="63D1EF65" w14:textId="14E33C0A" w:rsidR="00A03EBF" w:rsidRDefault="0082516E" w:rsidP="0082516E">
      <w:pPr>
        <w:pStyle w:val="Legenda"/>
        <w:jc w:val="center"/>
      </w:pPr>
      <w:r>
        <w:t xml:space="preserve">Rysunek </w:t>
      </w:r>
      <w:fldSimple w:instr=" SEQ Rysunek \* ARABIC ">
        <w:r w:rsidR="00AE667C">
          <w:rPr>
            <w:noProof/>
          </w:rPr>
          <w:t>3</w:t>
        </w:r>
      </w:fldSimple>
      <w:r>
        <w:t xml:space="preserve">. </w:t>
      </w:r>
      <w:r>
        <w:t xml:space="preserve">Schemat działania komunikacji </w:t>
      </w:r>
      <w:r>
        <w:t>synchronicznej.</w:t>
      </w:r>
    </w:p>
    <w:p w14:paraId="2A554CEE" w14:textId="5815CB9A" w:rsidR="008676FE" w:rsidRDefault="0082516E" w:rsidP="00A03EBF">
      <w:r>
        <w:t>W komunikacji synchronicznej proces wysyłający oczekuje na gotowość (blokada) procesu odbiorcy do odebrania wiadomości (</w:t>
      </w:r>
      <w:proofErr w:type="spellStart"/>
      <w:r>
        <w:t>MPI_Recv</w:t>
      </w:r>
      <w:proofErr w:type="spellEnd"/>
      <w:r>
        <w:t>). Proces wysyłający kontynuuje obliczenia po przekazaniu całej wiadomości (rys.3).</w:t>
      </w:r>
    </w:p>
    <w:p w14:paraId="25751F2E" w14:textId="77777777" w:rsidR="008676FE" w:rsidRDefault="008676FE" w:rsidP="00A03EBF"/>
    <w:p w14:paraId="5730B8B2" w14:textId="77777777" w:rsidR="0082516E" w:rsidRDefault="0082516E" w:rsidP="00A03EBF"/>
    <w:p w14:paraId="032A7822" w14:textId="77777777" w:rsidR="0082516E" w:rsidRDefault="0082516E" w:rsidP="00A03EBF"/>
    <w:p w14:paraId="0F4F604F" w14:textId="77777777" w:rsidR="0082516E" w:rsidRDefault="0082516E" w:rsidP="00A03EBF"/>
    <w:p w14:paraId="732E73C4" w14:textId="77777777" w:rsidR="0082516E" w:rsidRDefault="0082516E" w:rsidP="00A03EBF"/>
    <w:p w14:paraId="581C1878" w14:textId="77777777" w:rsidR="0082516E" w:rsidRDefault="0082516E" w:rsidP="00A03EBF"/>
    <w:p w14:paraId="4CD86519" w14:textId="0DA2FE3F" w:rsidR="00A03EBF" w:rsidRDefault="00A03EBF" w:rsidP="00A03EBF">
      <w:pPr>
        <w:pStyle w:val="Nagwek1"/>
      </w:pPr>
      <w:r>
        <w:lastRenderedPageBreak/>
        <w:t>Programy</w:t>
      </w:r>
    </w:p>
    <w:p w14:paraId="602C683A" w14:textId="190D74F6" w:rsidR="00A03EBF" w:rsidRDefault="00A03EBF" w:rsidP="00A03EBF">
      <w:pPr>
        <w:pStyle w:val="Nagwek2"/>
      </w:pPr>
      <w:r>
        <w:t xml:space="preserve">Komunikacja </w:t>
      </w:r>
      <w:r w:rsidR="008E0522">
        <w:t>standardowa</w:t>
      </w:r>
    </w:p>
    <w:p w14:paraId="4D85F496" w14:textId="4F4A066A" w:rsidR="00950390" w:rsidRDefault="00950390" w:rsidP="007F793F">
      <w:pPr>
        <w:ind w:left="0"/>
      </w:pPr>
      <w:r>
        <w:t>Proces M</w:t>
      </w:r>
      <w:r w:rsidR="00515713">
        <w:t>ASTER</w:t>
      </w:r>
      <w:r>
        <w:t xml:space="preserve"> dla każdego rozmiaru wiadomości z zakresu od 0 do 2kB wykonuje 20 000 przesyłań funkcją blokującą </w:t>
      </w:r>
      <w:proofErr w:type="spellStart"/>
      <w:r>
        <w:t>MPI_Send</w:t>
      </w:r>
      <w:proofErr w:type="spellEnd"/>
      <w:r>
        <w:t>. Odmierzany jest także czas tego działania, a następnie wyznaczana przepustowość ze wzoru:</w:t>
      </w:r>
    </w:p>
    <w:p w14:paraId="22A75649" w14:textId="769473AB" w:rsidR="00A03EBF" w:rsidRPr="00950390" w:rsidRDefault="00950390" w:rsidP="00950390">
      <w:pPr>
        <w:ind w:left="0"/>
        <w:jc w:val="center"/>
        <w:rPr>
          <w:rFonts w:eastAsiaTheme="minorEastAsia"/>
        </w:rPr>
      </w:pPr>
      <m:oMathPara>
        <m:oMath>
          <m:r>
            <w:rPr>
              <w:rFonts w:ascii="Cambria Math" w:hAnsi="Cambria Math"/>
            </w:rPr>
            <m:t>bandwidth=</m:t>
          </m:r>
          <m:f>
            <m:fPr>
              <m:ctrlPr>
                <w:rPr>
                  <w:rFonts w:ascii="Cambria Math" w:hAnsi="Cambria Math"/>
                  <w:i/>
                </w:rPr>
              </m:ctrlPr>
            </m:fPr>
            <m:num>
              <m:r>
                <w:rPr>
                  <w:rFonts w:ascii="Cambria Math" w:hAnsi="Cambria Math"/>
                </w:rPr>
                <m:t>8*currentSize*samples</m:t>
              </m:r>
            </m:num>
            <m:den>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m:t>
              </m:r>
              <m:r>
                <w:rPr>
                  <w:rFonts w:ascii="Cambria Math" w:hAnsi="Cambria Math"/>
                </w:rPr>
                <m:t>t2-t1</m:t>
              </m:r>
              <m:r>
                <w:rPr>
                  <w:rFonts w:ascii="Cambria Math" w:hAnsi="Cambria Math"/>
                </w:rPr>
                <m:t>)</m:t>
              </m:r>
            </m:den>
          </m:f>
          <m:r>
            <w:rPr>
              <w:rFonts w:ascii="Cambria Math" w:hAnsi="Cambria Math"/>
            </w:rPr>
            <m:t>[Mbps]</m:t>
          </m:r>
        </m:oMath>
      </m:oMathPara>
    </w:p>
    <w:p w14:paraId="6E565D9A" w14:textId="64FC1F1C" w:rsidR="00950390" w:rsidRPr="00515713" w:rsidRDefault="00950390" w:rsidP="00950390">
      <w:pPr>
        <w:ind w:left="0"/>
        <w:rPr>
          <w:rFonts w:eastAsiaTheme="minorEastAsia"/>
          <w:i/>
        </w:rPr>
      </w:pPr>
      <w:r w:rsidRPr="00515713">
        <w:rPr>
          <w:rFonts w:eastAsiaTheme="minorEastAsia"/>
          <w:i/>
        </w:rPr>
        <w:t xml:space="preserve">gdzie: </w:t>
      </w:r>
      <w:r w:rsidRPr="00515713">
        <w:rPr>
          <w:rFonts w:eastAsiaTheme="minorEastAsia"/>
          <w:i/>
        </w:rPr>
        <w:tab/>
      </w:r>
      <w:proofErr w:type="spellStart"/>
      <w:r w:rsidRPr="00515713">
        <w:rPr>
          <w:rFonts w:eastAsiaTheme="minorEastAsia"/>
          <w:i/>
        </w:rPr>
        <w:t>currentSize</w:t>
      </w:r>
      <w:proofErr w:type="spellEnd"/>
      <w:r w:rsidRPr="00515713">
        <w:rPr>
          <w:rFonts w:eastAsiaTheme="minorEastAsia"/>
          <w:i/>
        </w:rPr>
        <w:t xml:space="preserve"> – rozmiar wiadomości [B]</w:t>
      </w:r>
    </w:p>
    <w:p w14:paraId="23BC564E" w14:textId="755D25AC" w:rsidR="00950390" w:rsidRPr="00515713" w:rsidRDefault="00950390" w:rsidP="00950390">
      <w:pPr>
        <w:ind w:left="0"/>
        <w:rPr>
          <w:rFonts w:eastAsiaTheme="minorEastAsia"/>
          <w:i/>
          <w:lang w:val="en-US"/>
        </w:rPr>
      </w:pPr>
      <w:r w:rsidRPr="00515713">
        <w:rPr>
          <w:rFonts w:eastAsiaTheme="minorEastAsia"/>
          <w:i/>
        </w:rPr>
        <w:tab/>
      </w:r>
      <w:r w:rsidRPr="00515713">
        <w:rPr>
          <w:rFonts w:eastAsiaTheme="minorEastAsia"/>
          <w:i/>
          <w:lang w:val="en-US"/>
        </w:rPr>
        <w:t xml:space="preserve">samples – </w:t>
      </w:r>
      <w:proofErr w:type="spellStart"/>
      <w:r w:rsidRPr="00515713">
        <w:rPr>
          <w:rFonts w:eastAsiaTheme="minorEastAsia"/>
          <w:i/>
          <w:lang w:val="en-US"/>
        </w:rPr>
        <w:t>liczba</w:t>
      </w:r>
      <w:proofErr w:type="spellEnd"/>
      <w:r w:rsidRPr="00515713">
        <w:rPr>
          <w:rFonts w:eastAsiaTheme="minorEastAsia"/>
          <w:i/>
          <w:lang w:val="en-US"/>
        </w:rPr>
        <w:t xml:space="preserve"> </w:t>
      </w:r>
      <w:proofErr w:type="spellStart"/>
      <w:r w:rsidRPr="00515713">
        <w:rPr>
          <w:rFonts w:eastAsiaTheme="minorEastAsia"/>
          <w:i/>
          <w:lang w:val="en-US"/>
        </w:rPr>
        <w:t>powtórzeń</w:t>
      </w:r>
      <w:proofErr w:type="spellEnd"/>
    </w:p>
    <w:p w14:paraId="6867E8DC" w14:textId="4B0CE08F" w:rsidR="00950390" w:rsidRPr="00515713" w:rsidRDefault="00950390" w:rsidP="00950390">
      <w:pPr>
        <w:ind w:left="0"/>
        <w:rPr>
          <w:rFonts w:eastAsiaTheme="minorEastAsia"/>
          <w:i/>
        </w:rPr>
      </w:pPr>
      <w:r w:rsidRPr="00515713">
        <w:rPr>
          <w:rFonts w:eastAsiaTheme="minorEastAsia"/>
          <w:i/>
          <w:lang w:val="en-US"/>
        </w:rPr>
        <w:tab/>
      </w:r>
      <w:r w:rsidRPr="00515713">
        <w:rPr>
          <w:rFonts w:eastAsiaTheme="minorEastAsia"/>
          <w:i/>
        </w:rPr>
        <w:t>t1 – czas rozpoczynania operacji [</w:t>
      </w:r>
      <w:r w:rsidR="00515713" w:rsidRPr="00515713">
        <w:rPr>
          <w:rFonts w:eastAsiaTheme="minorEastAsia"/>
          <w:i/>
        </w:rPr>
        <w:t>s</w:t>
      </w:r>
      <w:r w:rsidRPr="00515713">
        <w:rPr>
          <w:rFonts w:eastAsiaTheme="minorEastAsia"/>
          <w:i/>
        </w:rPr>
        <w:t>]</w:t>
      </w:r>
    </w:p>
    <w:p w14:paraId="63D1E0DB" w14:textId="1AEFAA34" w:rsidR="00950390" w:rsidRDefault="00950390" w:rsidP="00950390">
      <w:pPr>
        <w:ind w:left="0"/>
        <w:rPr>
          <w:rFonts w:eastAsiaTheme="minorEastAsia"/>
          <w:i/>
        </w:rPr>
      </w:pPr>
      <w:r w:rsidRPr="00515713">
        <w:rPr>
          <w:rFonts w:eastAsiaTheme="minorEastAsia"/>
          <w:i/>
        </w:rPr>
        <w:tab/>
        <w:t>t2 – czas końca operacji</w:t>
      </w:r>
      <w:r w:rsidR="00515713" w:rsidRPr="00515713">
        <w:rPr>
          <w:rFonts w:eastAsiaTheme="minorEastAsia"/>
          <w:i/>
        </w:rPr>
        <w:t xml:space="preserve"> [s]</w:t>
      </w:r>
    </w:p>
    <w:p w14:paraId="35CE8B14" w14:textId="77777777" w:rsidR="00515713" w:rsidRPr="00515713" w:rsidRDefault="00515713" w:rsidP="00950390">
      <w:pPr>
        <w:ind w:left="0"/>
        <w:rPr>
          <w:rFonts w:eastAsiaTheme="minorEastAsia"/>
        </w:rPr>
      </w:pPr>
    </w:p>
    <w:p w14:paraId="3A8CB9D1" w14:textId="1B9CA2BF" w:rsidR="00950390" w:rsidRDefault="00515713" w:rsidP="007F793F">
      <w:pPr>
        <w:ind w:left="0"/>
      </w:pPr>
      <w:r>
        <w:rPr>
          <w:rFonts w:eastAsiaTheme="minorEastAsia"/>
        </w:rPr>
        <w:t xml:space="preserve">Opóźnienie wyznaczone zostało jako średni czas wykonania funkcji </w:t>
      </w:r>
      <w:proofErr w:type="spellStart"/>
      <w:r>
        <w:rPr>
          <w:rFonts w:eastAsiaTheme="minorEastAsia"/>
        </w:rPr>
        <w:t>MPI_Send</w:t>
      </w:r>
      <w:proofErr w:type="spellEnd"/>
      <w:r>
        <w:rPr>
          <w:rFonts w:eastAsiaTheme="minorEastAsia"/>
        </w:rPr>
        <w:t xml:space="preserve"> bez żadnej wiadomości z puli 20 000 prób.</w:t>
      </w:r>
      <w:r>
        <w:t xml:space="preserve"> Wyniki pomiarów zapisywane są do pliku.</w:t>
      </w:r>
    </w:p>
    <w:p w14:paraId="60D39C00" w14:textId="4ECD5782" w:rsidR="00515713" w:rsidRPr="002D4D38" w:rsidRDefault="00515713" w:rsidP="007F793F">
      <w:pPr>
        <w:ind w:left="0"/>
      </w:pPr>
      <w:r>
        <w:t>Proces SLAVE tylko odbiera komunikaty od procesu MASTER. Wykorzys</w:t>
      </w:r>
      <w:r w:rsidR="002D4D38">
        <w:t xml:space="preserve">tano blokującą funkcję </w:t>
      </w:r>
      <w:proofErr w:type="spellStart"/>
      <w:r w:rsidR="002D4D38">
        <w:t>MPI_Recv</w:t>
      </w:r>
      <w:proofErr w:type="spellEnd"/>
      <w:r w:rsidR="002D4D38">
        <w:t xml:space="preserve">. Kod źródłowy obydwu procesów znajduje się w jednym pliku źródłowym, natomiast identyfikacji dokonuje się za pomocą funkcji </w:t>
      </w:r>
      <w:proofErr w:type="spellStart"/>
      <w:r w:rsidR="002D4D38" w:rsidRPr="002D4D38">
        <w:t>MPI_Comm_rank</w:t>
      </w:r>
      <w:proofErr w:type="spellEnd"/>
      <w:r w:rsidR="002D4D38">
        <w:t>.</w:t>
      </w:r>
    </w:p>
    <w:p w14:paraId="580E283D" w14:textId="36A2FBC1" w:rsidR="008173CD" w:rsidRPr="00515713" w:rsidRDefault="008173CD" w:rsidP="007F793F">
      <w:pPr>
        <w:ind w:left="0"/>
      </w:pPr>
      <w:r>
        <w:t>Kod źródło</w:t>
      </w:r>
      <w:r w:rsidR="002D4D38">
        <w:t>wy:</w:t>
      </w:r>
    </w:p>
    <w:p w14:paraId="3B8E60F1"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#include &lt;</w:t>
      </w:r>
      <w:proofErr w:type="spellStart"/>
      <w:r w:rsidRPr="00950390">
        <w:rPr>
          <w:lang w:val="en-US"/>
        </w:rPr>
        <w:t>mpi.h</w:t>
      </w:r>
      <w:proofErr w:type="spellEnd"/>
      <w:r w:rsidRPr="00950390">
        <w:rPr>
          <w:lang w:val="en-US"/>
        </w:rPr>
        <w:t>&gt;</w:t>
      </w:r>
    </w:p>
    <w:p w14:paraId="6029CB06"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#include &lt;</w:t>
      </w:r>
      <w:proofErr w:type="spellStart"/>
      <w:r w:rsidRPr="00950390">
        <w:rPr>
          <w:lang w:val="en-US"/>
        </w:rPr>
        <w:t>stdio.h</w:t>
      </w:r>
      <w:proofErr w:type="spellEnd"/>
      <w:r w:rsidRPr="00950390">
        <w:rPr>
          <w:lang w:val="en-US"/>
        </w:rPr>
        <w:t>&gt;</w:t>
      </w:r>
    </w:p>
    <w:p w14:paraId="3E5E9E57"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p>
    <w:p w14:paraId="4EED3E6E"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#define MSG_MAX_LEN</w:t>
      </w:r>
      <w:r w:rsidRPr="00950390">
        <w:rPr>
          <w:lang w:val="en-US"/>
        </w:rPr>
        <w:tab/>
        <w:t>2 * 1024</w:t>
      </w:r>
    </w:p>
    <w:p w14:paraId="7E80DF18"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#define SAMPLES</w:t>
      </w:r>
      <w:r w:rsidRPr="00950390">
        <w:rPr>
          <w:lang w:val="en-US"/>
        </w:rPr>
        <w:tab/>
      </w:r>
      <w:r w:rsidRPr="00950390">
        <w:rPr>
          <w:lang w:val="en-US"/>
        </w:rPr>
        <w:tab/>
        <w:t>20000</w:t>
      </w:r>
    </w:p>
    <w:p w14:paraId="30FB9375"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#define MSG_ID</w:t>
      </w:r>
      <w:r w:rsidRPr="00950390">
        <w:rPr>
          <w:lang w:val="en-US"/>
        </w:rPr>
        <w:tab/>
      </w:r>
      <w:r w:rsidRPr="00950390">
        <w:rPr>
          <w:lang w:val="en-US"/>
        </w:rPr>
        <w:tab/>
        <w:t>0</w:t>
      </w:r>
    </w:p>
    <w:p w14:paraId="3E54AD2C"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#define MASTER</w:t>
      </w:r>
      <w:r w:rsidRPr="00950390">
        <w:rPr>
          <w:lang w:val="en-US"/>
        </w:rPr>
        <w:tab/>
      </w:r>
      <w:r w:rsidRPr="00950390">
        <w:rPr>
          <w:lang w:val="en-US"/>
        </w:rPr>
        <w:tab/>
        <w:t>0</w:t>
      </w:r>
    </w:p>
    <w:p w14:paraId="51843744"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950390">
        <w:t>#</w:t>
      </w:r>
      <w:r w:rsidRPr="007F793F">
        <w:rPr>
          <w:lang w:val="en-US"/>
        </w:rPr>
        <w:t>define SLAVE</w:t>
      </w:r>
      <w:r w:rsidRPr="007F793F">
        <w:rPr>
          <w:lang w:val="en-US"/>
        </w:rPr>
        <w:tab/>
      </w:r>
      <w:r w:rsidRPr="007F793F">
        <w:rPr>
          <w:lang w:val="en-US"/>
        </w:rPr>
        <w:tab/>
        <w:t>1</w:t>
      </w:r>
    </w:p>
    <w:p w14:paraId="58491414"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06941E1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roofErr w:type="spellStart"/>
      <w:r w:rsidRPr="007F793F">
        <w:rPr>
          <w:lang w:val="en-US"/>
        </w:rPr>
        <w:t>int</w:t>
      </w:r>
      <w:proofErr w:type="spellEnd"/>
      <w:r w:rsidRPr="007F793F">
        <w:rPr>
          <w:lang w:val="en-US"/>
        </w:rPr>
        <w:t xml:space="preserve"> main(</w:t>
      </w:r>
      <w:proofErr w:type="spellStart"/>
      <w:r w:rsidRPr="007F793F">
        <w:rPr>
          <w:lang w:val="en-US"/>
        </w:rPr>
        <w:t>int</w:t>
      </w:r>
      <w:proofErr w:type="spellEnd"/>
      <w:r w:rsidRPr="007F793F">
        <w:rPr>
          <w:lang w:val="en-US"/>
        </w:rPr>
        <w:t xml:space="preserve"> </w:t>
      </w:r>
      <w:proofErr w:type="spellStart"/>
      <w:r w:rsidRPr="007F793F">
        <w:rPr>
          <w:lang w:val="en-US"/>
        </w:rPr>
        <w:t>argc</w:t>
      </w:r>
      <w:proofErr w:type="spellEnd"/>
      <w:r w:rsidRPr="007F793F">
        <w:rPr>
          <w:lang w:val="en-US"/>
        </w:rPr>
        <w:t xml:space="preserve">, char ** </w:t>
      </w:r>
      <w:proofErr w:type="spellStart"/>
      <w:r w:rsidRPr="007F793F">
        <w:rPr>
          <w:lang w:val="en-US"/>
        </w:rPr>
        <w:t>argv</w:t>
      </w:r>
      <w:proofErr w:type="spellEnd"/>
      <w:r w:rsidRPr="007F793F">
        <w:rPr>
          <w:lang w:val="en-US"/>
        </w:rPr>
        <w:t>) {</w:t>
      </w:r>
    </w:p>
    <w:p w14:paraId="7B52C4CC"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char buffer[MSG_MAX_LEN];</w:t>
      </w:r>
    </w:p>
    <w:p w14:paraId="3154B6A7"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int</w:t>
      </w:r>
      <w:proofErr w:type="spellEnd"/>
      <w:r w:rsidRPr="007F793F">
        <w:rPr>
          <w:lang w:val="en-US"/>
        </w:rPr>
        <w:t xml:space="preserve"> rank, </w:t>
      </w:r>
      <w:proofErr w:type="spellStart"/>
      <w:r w:rsidRPr="007F793F">
        <w:rPr>
          <w:lang w:val="en-US"/>
        </w:rPr>
        <w:t>numprocs</w:t>
      </w:r>
      <w:proofErr w:type="spellEnd"/>
      <w:r w:rsidRPr="007F793F">
        <w:rPr>
          <w:lang w:val="en-US"/>
        </w:rPr>
        <w:t xml:space="preserve">, </w:t>
      </w:r>
      <w:proofErr w:type="spellStart"/>
      <w:r w:rsidRPr="007F793F">
        <w:rPr>
          <w:lang w:val="en-US"/>
        </w:rPr>
        <w:t>current_size</w:t>
      </w:r>
      <w:proofErr w:type="spellEnd"/>
      <w:r w:rsidRPr="007F793F">
        <w:rPr>
          <w:lang w:val="en-US"/>
        </w:rPr>
        <w:t>, counter;</w:t>
      </w:r>
    </w:p>
    <w:p w14:paraId="19EFF7EA"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double t1, t2;</w:t>
      </w:r>
    </w:p>
    <w:p w14:paraId="26069E4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 xml:space="preserve">FILE * </w:t>
      </w:r>
      <w:proofErr w:type="spellStart"/>
      <w:r w:rsidRPr="007F793F">
        <w:rPr>
          <w:lang w:val="en-US"/>
        </w:rPr>
        <w:t>pFile</w:t>
      </w:r>
      <w:proofErr w:type="spellEnd"/>
      <w:r w:rsidRPr="007F793F">
        <w:rPr>
          <w:lang w:val="en-US"/>
        </w:rPr>
        <w:t>;</w:t>
      </w:r>
    </w:p>
    <w:p w14:paraId="66F2F49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119D324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MPI_Init</w:t>
      </w:r>
      <w:proofErr w:type="spellEnd"/>
      <w:r w:rsidRPr="007F793F">
        <w:rPr>
          <w:lang w:val="en-US"/>
        </w:rPr>
        <w:t xml:space="preserve"> (&amp;</w:t>
      </w:r>
      <w:proofErr w:type="spellStart"/>
      <w:r w:rsidRPr="007F793F">
        <w:rPr>
          <w:lang w:val="en-US"/>
        </w:rPr>
        <w:t>argc</w:t>
      </w:r>
      <w:proofErr w:type="spellEnd"/>
      <w:r w:rsidRPr="007F793F">
        <w:rPr>
          <w:lang w:val="en-US"/>
        </w:rPr>
        <w:t>, &amp;</w:t>
      </w:r>
      <w:proofErr w:type="spellStart"/>
      <w:r w:rsidRPr="007F793F">
        <w:rPr>
          <w:lang w:val="en-US"/>
        </w:rPr>
        <w:t>argv</w:t>
      </w:r>
      <w:proofErr w:type="spellEnd"/>
      <w:r w:rsidRPr="007F793F">
        <w:rPr>
          <w:lang w:val="en-US"/>
        </w:rPr>
        <w:t>);</w:t>
      </w:r>
    </w:p>
    <w:p w14:paraId="569F5C5C"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MPI_Comm_size</w:t>
      </w:r>
      <w:proofErr w:type="spellEnd"/>
      <w:r w:rsidRPr="007F793F">
        <w:rPr>
          <w:lang w:val="en-US"/>
        </w:rPr>
        <w:t>(MPI_COMM_WORLD, &amp;</w:t>
      </w:r>
      <w:proofErr w:type="spellStart"/>
      <w:r w:rsidRPr="007F793F">
        <w:rPr>
          <w:lang w:val="en-US"/>
        </w:rPr>
        <w:t>numprocs</w:t>
      </w:r>
      <w:proofErr w:type="spellEnd"/>
      <w:r w:rsidRPr="007F793F">
        <w:rPr>
          <w:lang w:val="en-US"/>
        </w:rPr>
        <w:t>);</w:t>
      </w:r>
    </w:p>
    <w:p w14:paraId="3AA70B97"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MPI_Comm_rank</w:t>
      </w:r>
      <w:proofErr w:type="spellEnd"/>
      <w:r w:rsidRPr="007F793F">
        <w:rPr>
          <w:lang w:val="en-US"/>
        </w:rPr>
        <w:t>(MPI_COMM_WORLD, &amp;rank);</w:t>
      </w:r>
    </w:p>
    <w:p w14:paraId="3574755A"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4FC6BAD6"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lastRenderedPageBreak/>
        <w:tab/>
        <w:t>if(</w:t>
      </w:r>
      <w:proofErr w:type="spellStart"/>
      <w:r w:rsidRPr="007F793F">
        <w:rPr>
          <w:lang w:val="en-US"/>
        </w:rPr>
        <w:t>numprocs</w:t>
      </w:r>
      <w:proofErr w:type="spellEnd"/>
      <w:r w:rsidRPr="007F793F">
        <w:rPr>
          <w:lang w:val="en-US"/>
        </w:rPr>
        <w:t xml:space="preserve"> != 2) {</w:t>
      </w:r>
    </w:p>
    <w:p w14:paraId="15FA85FA"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stderr</w:t>
      </w:r>
      <w:proofErr w:type="spellEnd"/>
      <w:r w:rsidRPr="007F793F">
        <w:rPr>
          <w:lang w:val="en-US"/>
        </w:rPr>
        <w:t xml:space="preserve">, "World size must be 2 for %s\n", </w:t>
      </w:r>
      <w:proofErr w:type="spellStart"/>
      <w:r w:rsidRPr="007F793F">
        <w:rPr>
          <w:lang w:val="en-US"/>
        </w:rPr>
        <w:t>argv</w:t>
      </w:r>
      <w:proofErr w:type="spellEnd"/>
      <w:r w:rsidRPr="007F793F">
        <w:rPr>
          <w:lang w:val="en-US"/>
        </w:rPr>
        <w:t>[0]);</w:t>
      </w:r>
    </w:p>
    <w:p w14:paraId="46F2805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 xml:space="preserve">    </w:t>
      </w:r>
      <w:r w:rsidRPr="007F793F">
        <w:rPr>
          <w:lang w:val="en-US"/>
        </w:rPr>
        <w:tab/>
      </w:r>
      <w:r w:rsidRPr="007F793F">
        <w:rPr>
          <w:lang w:val="en-US"/>
        </w:rPr>
        <w:tab/>
      </w:r>
      <w:proofErr w:type="spellStart"/>
      <w:r w:rsidRPr="007F793F">
        <w:rPr>
          <w:lang w:val="en-US"/>
        </w:rPr>
        <w:t>MPI_Abort</w:t>
      </w:r>
      <w:proofErr w:type="spellEnd"/>
      <w:r w:rsidRPr="007F793F">
        <w:rPr>
          <w:lang w:val="en-US"/>
        </w:rPr>
        <w:t>(MPI_COMM_WORLD, 1);</w:t>
      </w:r>
    </w:p>
    <w:p w14:paraId="60317B9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w:t>
      </w:r>
    </w:p>
    <w:p w14:paraId="65602E3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35DA01AC"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if(rank == MASTER) {</w:t>
      </w:r>
    </w:p>
    <w:p w14:paraId="077EE979" w14:textId="7D07BC8B" w:rsidR="007F793F" w:rsidRPr="007F793F" w:rsidRDefault="008E0522" w:rsidP="007F793F">
      <w:pPr>
        <w:pBdr>
          <w:top w:val="single" w:sz="4" w:space="1" w:color="auto"/>
          <w:left w:val="single" w:sz="4" w:space="1" w:color="auto"/>
          <w:bottom w:val="single" w:sz="4" w:space="1" w:color="auto"/>
          <w:right w:val="single" w:sz="4" w:space="1" w:color="auto"/>
        </w:pBdr>
        <w:rPr>
          <w:lang w:val="en-US"/>
        </w:rPr>
      </w:pPr>
      <w:r>
        <w:rPr>
          <w:lang w:val="en-US"/>
        </w:rPr>
        <w:tab/>
      </w:r>
      <w:r>
        <w:rPr>
          <w:lang w:val="en-US"/>
        </w:rPr>
        <w:tab/>
      </w:r>
      <w:proofErr w:type="spellStart"/>
      <w:r>
        <w:rPr>
          <w:lang w:val="en-US"/>
        </w:rPr>
        <w:t>pFile</w:t>
      </w:r>
      <w:proofErr w:type="spellEnd"/>
      <w:r>
        <w:rPr>
          <w:lang w:val="en-US"/>
        </w:rPr>
        <w:t xml:space="preserve"> = </w:t>
      </w:r>
      <w:proofErr w:type="spellStart"/>
      <w:r>
        <w:rPr>
          <w:lang w:val="en-US"/>
        </w:rPr>
        <w:t>fopen</w:t>
      </w:r>
      <w:proofErr w:type="spellEnd"/>
      <w:r>
        <w:rPr>
          <w:lang w:val="en-US"/>
        </w:rPr>
        <w:t>("std</w:t>
      </w:r>
      <w:r w:rsidR="007F793F" w:rsidRPr="007F793F">
        <w:rPr>
          <w:lang w:val="en-US"/>
        </w:rPr>
        <w:t>.dat", "w");</w:t>
      </w:r>
    </w:p>
    <w:p w14:paraId="2ACF6D19"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
    <w:p w14:paraId="72991D03"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delay measure</w:t>
      </w:r>
    </w:p>
    <w:p w14:paraId="76FB007C"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xml:space="preserve">t1 = </w:t>
      </w:r>
      <w:proofErr w:type="spellStart"/>
      <w:r w:rsidRPr="007F793F">
        <w:rPr>
          <w:lang w:val="en-US"/>
        </w:rPr>
        <w:t>MPI_Wtime</w:t>
      </w:r>
      <w:proofErr w:type="spellEnd"/>
      <w:r w:rsidRPr="007F793F">
        <w:rPr>
          <w:lang w:val="en-US"/>
        </w:rPr>
        <w:t>();</w:t>
      </w:r>
    </w:p>
    <w:p w14:paraId="164E93C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for(counter = 0; counter &lt; SAMPLES; counter++) {</w:t>
      </w:r>
    </w:p>
    <w:p w14:paraId="5F870C95" w14:textId="23E0A555"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proofErr w:type="spellStart"/>
      <w:r w:rsidRPr="007F793F">
        <w:rPr>
          <w:lang w:val="en-US"/>
        </w:rPr>
        <w:t>M</w:t>
      </w:r>
      <w:r>
        <w:rPr>
          <w:lang w:val="en-US"/>
        </w:rPr>
        <w:t>PI_Send</w:t>
      </w:r>
      <w:proofErr w:type="spellEnd"/>
      <w:r>
        <w:rPr>
          <w:lang w:val="en-US"/>
        </w:rPr>
        <w:t xml:space="preserve">(buffer, 0, MPI_CHAR, </w:t>
      </w:r>
      <w:r w:rsidRPr="007F793F">
        <w:rPr>
          <w:lang w:val="en-US"/>
        </w:rPr>
        <w:t>SLAVE, MSG_ID, MPI_COMM_WORLD);</w:t>
      </w:r>
    </w:p>
    <w:p w14:paraId="5AFA962E"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w:t>
      </w:r>
    </w:p>
    <w:p w14:paraId="5A604BA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xml:space="preserve">t2 = </w:t>
      </w:r>
      <w:proofErr w:type="spellStart"/>
      <w:r w:rsidRPr="007F793F">
        <w:rPr>
          <w:lang w:val="en-US"/>
        </w:rPr>
        <w:t>MPI_Wtime</w:t>
      </w:r>
      <w:proofErr w:type="spellEnd"/>
      <w:r w:rsidRPr="007F793F">
        <w:rPr>
          <w:lang w:val="en-US"/>
        </w:rPr>
        <w:t>();</w:t>
      </w:r>
    </w:p>
    <w:p w14:paraId="3B4464C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pFile</w:t>
      </w:r>
      <w:proofErr w:type="spellEnd"/>
      <w:r w:rsidRPr="007F793F">
        <w:rPr>
          <w:lang w:val="en-US"/>
        </w:rPr>
        <w:t>, "Delay - %f [</w:t>
      </w:r>
      <w:proofErr w:type="spellStart"/>
      <w:r w:rsidRPr="007F793F">
        <w:rPr>
          <w:lang w:val="en-US"/>
        </w:rPr>
        <w:t>ms</w:t>
      </w:r>
      <w:proofErr w:type="spellEnd"/>
      <w:r w:rsidRPr="007F793F">
        <w:rPr>
          <w:lang w:val="en-US"/>
        </w:rPr>
        <w:t>]\n\n", (t2 - t1) * 1000 / SAMPLES);</w:t>
      </w:r>
    </w:p>
    <w:p w14:paraId="49DABE7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67CADB5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bandwidth measure</w:t>
      </w:r>
    </w:p>
    <w:p w14:paraId="6C4C6959"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pFile</w:t>
      </w:r>
      <w:proofErr w:type="spellEnd"/>
      <w:r w:rsidRPr="007F793F">
        <w:rPr>
          <w:lang w:val="en-US"/>
        </w:rPr>
        <w:t>, "Message[B]\</w:t>
      </w:r>
      <w:proofErr w:type="spellStart"/>
      <w:r w:rsidRPr="007F793F">
        <w:rPr>
          <w:lang w:val="en-US"/>
        </w:rPr>
        <w:t>tBandwidth</w:t>
      </w:r>
      <w:proofErr w:type="spellEnd"/>
      <w:r w:rsidRPr="007F793F">
        <w:rPr>
          <w:lang w:val="en-US"/>
        </w:rPr>
        <w:t>[Mbps]\n0\t0\n");</w:t>
      </w:r>
    </w:p>
    <w:p w14:paraId="4A725AA4"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w:t>
      </w:r>
      <w:proofErr w:type="spellStart"/>
      <w:r w:rsidRPr="007F793F">
        <w:rPr>
          <w:lang w:val="en-US"/>
        </w:rPr>
        <w:t>current_size</w:t>
      </w:r>
      <w:proofErr w:type="spellEnd"/>
      <w:r w:rsidRPr="007F793F">
        <w:rPr>
          <w:lang w:val="en-US"/>
        </w:rPr>
        <w:t xml:space="preserve"> = 1; </w:t>
      </w:r>
      <w:proofErr w:type="spellStart"/>
      <w:r w:rsidRPr="007F793F">
        <w:rPr>
          <w:lang w:val="en-US"/>
        </w:rPr>
        <w:t>current_size</w:t>
      </w:r>
      <w:proofErr w:type="spellEnd"/>
      <w:r w:rsidRPr="007F793F">
        <w:rPr>
          <w:lang w:val="en-US"/>
        </w:rPr>
        <w:t xml:space="preserve"> &lt;= MSG_MAX_LEN; </w:t>
      </w:r>
      <w:proofErr w:type="spellStart"/>
      <w:r w:rsidRPr="007F793F">
        <w:rPr>
          <w:lang w:val="en-US"/>
        </w:rPr>
        <w:t>current_size</w:t>
      </w:r>
      <w:proofErr w:type="spellEnd"/>
      <w:r w:rsidRPr="007F793F">
        <w:rPr>
          <w:lang w:val="en-US"/>
        </w:rPr>
        <w:t>++) {</w:t>
      </w:r>
    </w:p>
    <w:p w14:paraId="200C2138"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950390">
        <w:rPr>
          <w:lang w:val="en-US"/>
        </w:rPr>
        <w:t xml:space="preserve">t1 = </w:t>
      </w:r>
      <w:proofErr w:type="spellStart"/>
      <w:r w:rsidRPr="00950390">
        <w:rPr>
          <w:lang w:val="en-US"/>
        </w:rPr>
        <w:t>MPI_Wtime</w:t>
      </w:r>
      <w:proofErr w:type="spellEnd"/>
      <w:r w:rsidRPr="00950390">
        <w:rPr>
          <w:lang w:val="en-US"/>
        </w:rPr>
        <w:t>();</w:t>
      </w:r>
    </w:p>
    <w:p w14:paraId="0C631A7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ab/>
      </w:r>
      <w:r w:rsidRPr="00950390">
        <w:rPr>
          <w:lang w:val="en-US"/>
        </w:rPr>
        <w:tab/>
      </w:r>
      <w:r w:rsidRPr="00950390">
        <w:rPr>
          <w:lang w:val="en-US"/>
        </w:rPr>
        <w:tab/>
      </w:r>
      <w:r w:rsidRPr="007F793F">
        <w:rPr>
          <w:lang w:val="en-US"/>
        </w:rPr>
        <w:t>for(counter = 0; counter &lt; SAMPLES; counter++) {</w:t>
      </w:r>
    </w:p>
    <w:p w14:paraId="50FA2443"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7F793F">
        <w:rPr>
          <w:lang w:val="en-US"/>
        </w:rPr>
        <w:tab/>
      </w:r>
      <w:proofErr w:type="spellStart"/>
      <w:r w:rsidRPr="007F793F">
        <w:rPr>
          <w:lang w:val="en-US"/>
        </w:rPr>
        <w:t>MPI_Send</w:t>
      </w:r>
      <w:proofErr w:type="spellEnd"/>
      <w:r w:rsidRPr="007F793F">
        <w:rPr>
          <w:lang w:val="en-US"/>
        </w:rPr>
        <w:t xml:space="preserve">(buffer, </w:t>
      </w:r>
      <w:proofErr w:type="spellStart"/>
      <w:r w:rsidRPr="007F793F">
        <w:rPr>
          <w:lang w:val="en-US"/>
        </w:rPr>
        <w:t>current_size</w:t>
      </w:r>
      <w:proofErr w:type="spellEnd"/>
      <w:r w:rsidRPr="007F793F">
        <w:rPr>
          <w:lang w:val="en-US"/>
        </w:rPr>
        <w:t>, MPI_CHAR, SLAVE, MSG_ID, MPI_COMM_WORLD);</w:t>
      </w:r>
    </w:p>
    <w:p w14:paraId="274DF58F"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950390">
        <w:rPr>
          <w:lang w:val="en-US"/>
        </w:rPr>
        <w:t>}</w:t>
      </w:r>
    </w:p>
    <w:p w14:paraId="74D232E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ab/>
      </w:r>
      <w:r w:rsidRPr="00950390">
        <w:rPr>
          <w:lang w:val="en-US"/>
        </w:rPr>
        <w:tab/>
      </w:r>
      <w:r w:rsidRPr="00950390">
        <w:rPr>
          <w:lang w:val="en-US"/>
        </w:rPr>
        <w:tab/>
      </w:r>
      <w:r w:rsidRPr="007F793F">
        <w:rPr>
          <w:lang w:val="en-US"/>
        </w:rPr>
        <w:t xml:space="preserve">t2 = </w:t>
      </w:r>
      <w:proofErr w:type="spellStart"/>
      <w:r w:rsidRPr="007F793F">
        <w:rPr>
          <w:lang w:val="en-US"/>
        </w:rPr>
        <w:t>MPI_Wtime</w:t>
      </w:r>
      <w:proofErr w:type="spellEnd"/>
      <w:r w:rsidRPr="007F793F">
        <w:rPr>
          <w:lang w:val="en-US"/>
        </w:rPr>
        <w:t>();</w:t>
      </w:r>
    </w:p>
    <w:p w14:paraId="3EF7E4D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pFile</w:t>
      </w:r>
      <w:proofErr w:type="spellEnd"/>
      <w:r w:rsidRPr="007F793F">
        <w:rPr>
          <w:lang w:val="en-US"/>
        </w:rPr>
        <w:t xml:space="preserve">, "%d\t%.2f\n", </w:t>
      </w:r>
      <w:proofErr w:type="spellStart"/>
      <w:r w:rsidRPr="007F793F">
        <w:rPr>
          <w:lang w:val="en-US"/>
        </w:rPr>
        <w:t>current_size</w:t>
      </w:r>
      <w:proofErr w:type="spellEnd"/>
      <w:r w:rsidRPr="007F793F">
        <w:rPr>
          <w:lang w:val="en-US"/>
        </w:rPr>
        <w:t xml:space="preserve">, </w:t>
      </w:r>
      <w:proofErr w:type="spellStart"/>
      <w:r w:rsidRPr="007F793F">
        <w:rPr>
          <w:lang w:val="en-US"/>
        </w:rPr>
        <w:t>current_size</w:t>
      </w:r>
      <w:proofErr w:type="spellEnd"/>
      <w:r w:rsidRPr="007F793F">
        <w:rPr>
          <w:lang w:val="en-US"/>
        </w:rPr>
        <w:t xml:space="preserve"> * SAMPLES / ((t2 - t1) * 131072));</w:t>
      </w:r>
    </w:p>
    <w:p w14:paraId="47120D8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w:t>
      </w:r>
    </w:p>
    <w:p w14:paraId="1A9EBC1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fclose</w:t>
      </w:r>
      <w:proofErr w:type="spellEnd"/>
      <w:r w:rsidRPr="007F793F">
        <w:rPr>
          <w:lang w:val="en-US"/>
        </w:rPr>
        <w:t>(</w:t>
      </w:r>
      <w:proofErr w:type="spellStart"/>
      <w:r w:rsidRPr="007F793F">
        <w:rPr>
          <w:lang w:val="en-US"/>
        </w:rPr>
        <w:t>pFile</w:t>
      </w:r>
      <w:proofErr w:type="spellEnd"/>
      <w:r w:rsidRPr="007F793F">
        <w:rPr>
          <w:lang w:val="en-US"/>
        </w:rPr>
        <w:t>);</w:t>
      </w:r>
    </w:p>
    <w:p w14:paraId="56A22DA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w:t>
      </w:r>
    </w:p>
    <w:p w14:paraId="26BDFFB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else {</w:t>
      </w:r>
    </w:p>
    <w:p w14:paraId="6208C59B"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for(counter = 0; counter &lt; SAMPLES; counter++) {</w:t>
      </w:r>
    </w:p>
    <w:p w14:paraId="0591C43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proofErr w:type="spellStart"/>
      <w:r w:rsidRPr="007F793F">
        <w:rPr>
          <w:lang w:val="en-US"/>
        </w:rPr>
        <w:t>MPI_Recv</w:t>
      </w:r>
      <w:proofErr w:type="spellEnd"/>
      <w:r w:rsidRPr="007F793F">
        <w:rPr>
          <w:lang w:val="en-US"/>
        </w:rPr>
        <w:t>(buffer, 0, MPI_CHAR, MASTER, MSG_ID, MPI_COMM_WORLD, MPI_STATUS_IGNORE);</w:t>
      </w:r>
    </w:p>
    <w:p w14:paraId="44225ECE"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w:t>
      </w:r>
    </w:p>
    <w:p w14:paraId="759BEE5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
    <w:p w14:paraId="7A13297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w:t>
      </w:r>
      <w:proofErr w:type="spellStart"/>
      <w:r w:rsidRPr="007F793F">
        <w:rPr>
          <w:lang w:val="en-US"/>
        </w:rPr>
        <w:t>current_size</w:t>
      </w:r>
      <w:proofErr w:type="spellEnd"/>
      <w:r w:rsidRPr="007F793F">
        <w:rPr>
          <w:lang w:val="en-US"/>
        </w:rPr>
        <w:t xml:space="preserve"> = 1; </w:t>
      </w:r>
      <w:proofErr w:type="spellStart"/>
      <w:r w:rsidRPr="007F793F">
        <w:rPr>
          <w:lang w:val="en-US"/>
        </w:rPr>
        <w:t>current_size</w:t>
      </w:r>
      <w:proofErr w:type="spellEnd"/>
      <w:r w:rsidRPr="007F793F">
        <w:rPr>
          <w:lang w:val="en-US"/>
        </w:rPr>
        <w:t xml:space="preserve"> &lt;= MSG_MAX_LEN; </w:t>
      </w:r>
      <w:proofErr w:type="spellStart"/>
      <w:r w:rsidRPr="007F793F">
        <w:rPr>
          <w:lang w:val="en-US"/>
        </w:rPr>
        <w:t>current_size</w:t>
      </w:r>
      <w:proofErr w:type="spellEnd"/>
      <w:r w:rsidRPr="007F793F">
        <w:rPr>
          <w:lang w:val="en-US"/>
        </w:rPr>
        <w:t>++) {</w:t>
      </w:r>
    </w:p>
    <w:p w14:paraId="4C2B8EEE"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lastRenderedPageBreak/>
        <w:tab/>
      </w:r>
      <w:r w:rsidRPr="007F793F">
        <w:rPr>
          <w:lang w:val="en-US"/>
        </w:rPr>
        <w:tab/>
      </w:r>
      <w:r w:rsidRPr="007F793F">
        <w:rPr>
          <w:lang w:val="en-US"/>
        </w:rPr>
        <w:tab/>
        <w:t>for(counter = 0; counter &lt; SAMPLES; counter++) {</w:t>
      </w:r>
    </w:p>
    <w:p w14:paraId="3E17174E"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7F793F">
        <w:rPr>
          <w:lang w:val="en-US"/>
        </w:rPr>
        <w:tab/>
      </w:r>
      <w:proofErr w:type="spellStart"/>
      <w:r w:rsidRPr="007F793F">
        <w:rPr>
          <w:lang w:val="en-US"/>
        </w:rPr>
        <w:t>MPI_Recv</w:t>
      </w:r>
      <w:proofErr w:type="spellEnd"/>
      <w:r w:rsidRPr="007F793F">
        <w:rPr>
          <w:lang w:val="en-US"/>
        </w:rPr>
        <w:t xml:space="preserve">(buffer, </w:t>
      </w:r>
      <w:proofErr w:type="spellStart"/>
      <w:r w:rsidRPr="007F793F">
        <w:rPr>
          <w:lang w:val="en-US"/>
        </w:rPr>
        <w:t>current_size</w:t>
      </w:r>
      <w:proofErr w:type="spellEnd"/>
      <w:r w:rsidRPr="007F793F">
        <w:rPr>
          <w:lang w:val="en-US"/>
        </w:rPr>
        <w:t>, MPI_CHAR, MASTER, MSG_ID, MPI_COMM_WORLD, MPI_STATUS_IGNORE);</w:t>
      </w:r>
    </w:p>
    <w:p w14:paraId="16E5D2D2" w14:textId="77777777" w:rsidR="007F793F" w:rsidRDefault="007F793F" w:rsidP="007F793F">
      <w:pPr>
        <w:pBdr>
          <w:top w:val="single" w:sz="4" w:space="1" w:color="auto"/>
          <w:left w:val="single" w:sz="4" w:space="1" w:color="auto"/>
          <w:bottom w:val="single" w:sz="4" w:space="1" w:color="auto"/>
          <w:right w:val="single" w:sz="4" w:space="1" w:color="auto"/>
        </w:pBdr>
      </w:pPr>
      <w:r w:rsidRPr="007F793F">
        <w:rPr>
          <w:lang w:val="en-US"/>
        </w:rPr>
        <w:tab/>
      </w:r>
      <w:r w:rsidRPr="007F793F">
        <w:rPr>
          <w:lang w:val="en-US"/>
        </w:rPr>
        <w:tab/>
      </w:r>
      <w:r w:rsidRPr="007F793F">
        <w:rPr>
          <w:lang w:val="en-US"/>
        </w:rPr>
        <w:tab/>
      </w:r>
      <w:r>
        <w:t>}</w:t>
      </w:r>
    </w:p>
    <w:p w14:paraId="09D580B5" w14:textId="77777777" w:rsidR="007F793F" w:rsidRDefault="007F793F" w:rsidP="007F793F">
      <w:pPr>
        <w:pBdr>
          <w:top w:val="single" w:sz="4" w:space="1" w:color="auto"/>
          <w:left w:val="single" w:sz="4" w:space="1" w:color="auto"/>
          <w:bottom w:val="single" w:sz="4" w:space="1" w:color="auto"/>
          <w:right w:val="single" w:sz="4" w:space="1" w:color="auto"/>
        </w:pBdr>
      </w:pPr>
      <w:r>
        <w:tab/>
      </w:r>
      <w:r>
        <w:tab/>
        <w:t>}</w:t>
      </w:r>
    </w:p>
    <w:p w14:paraId="5EB75EFE" w14:textId="77777777" w:rsidR="007F793F" w:rsidRDefault="007F793F" w:rsidP="007F793F">
      <w:pPr>
        <w:pBdr>
          <w:top w:val="single" w:sz="4" w:space="1" w:color="auto"/>
          <w:left w:val="single" w:sz="4" w:space="1" w:color="auto"/>
          <w:bottom w:val="single" w:sz="4" w:space="1" w:color="auto"/>
          <w:right w:val="single" w:sz="4" w:space="1" w:color="auto"/>
        </w:pBdr>
      </w:pPr>
    </w:p>
    <w:p w14:paraId="3BC41BCD" w14:textId="77777777" w:rsidR="007F793F" w:rsidRDefault="007F793F" w:rsidP="007F793F">
      <w:pPr>
        <w:pBdr>
          <w:top w:val="single" w:sz="4" w:space="1" w:color="auto"/>
          <w:left w:val="single" w:sz="4" w:space="1" w:color="auto"/>
          <w:bottom w:val="single" w:sz="4" w:space="1" w:color="auto"/>
          <w:right w:val="single" w:sz="4" w:space="1" w:color="auto"/>
        </w:pBdr>
      </w:pPr>
      <w:r>
        <w:tab/>
        <w:t>}</w:t>
      </w:r>
    </w:p>
    <w:p w14:paraId="6D6B6608" w14:textId="77777777" w:rsidR="007F793F" w:rsidRDefault="007F793F" w:rsidP="007F793F">
      <w:pPr>
        <w:pBdr>
          <w:top w:val="single" w:sz="4" w:space="1" w:color="auto"/>
          <w:left w:val="single" w:sz="4" w:space="1" w:color="auto"/>
          <w:bottom w:val="single" w:sz="4" w:space="1" w:color="auto"/>
          <w:right w:val="single" w:sz="4" w:space="1" w:color="auto"/>
        </w:pBdr>
      </w:pPr>
      <w:r>
        <w:tab/>
      </w:r>
    </w:p>
    <w:p w14:paraId="4C362396" w14:textId="77777777" w:rsidR="007F793F" w:rsidRDefault="007F793F" w:rsidP="007F793F">
      <w:pPr>
        <w:pBdr>
          <w:top w:val="single" w:sz="4" w:space="1" w:color="auto"/>
          <w:left w:val="single" w:sz="4" w:space="1" w:color="auto"/>
          <w:bottom w:val="single" w:sz="4" w:space="1" w:color="auto"/>
          <w:right w:val="single" w:sz="4" w:space="1" w:color="auto"/>
        </w:pBdr>
      </w:pPr>
      <w:r>
        <w:tab/>
      </w:r>
      <w:proofErr w:type="spellStart"/>
      <w:r>
        <w:t>MPI_Finalize</w:t>
      </w:r>
      <w:proofErr w:type="spellEnd"/>
      <w:r>
        <w:t>();</w:t>
      </w:r>
    </w:p>
    <w:p w14:paraId="41006C16" w14:textId="540013DF" w:rsidR="00A03EBF" w:rsidRDefault="007F793F" w:rsidP="007F793F">
      <w:pPr>
        <w:pBdr>
          <w:top w:val="single" w:sz="4" w:space="1" w:color="auto"/>
          <w:left w:val="single" w:sz="4" w:space="1" w:color="auto"/>
          <w:bottom w:val="single" w:sz="4" w:space="1" w:color="auto"/>
          <w:right w:val="single" w:sz="4" w:space="1" w:color="auto"/>
        </w:pBdr>
      </w:pPr>
      <w:r>
        <w:t>}</w:t>
      </w:r>
    </w:p>
    <w:p w14:paraId="58509257" w14:textId="77777777" w:rsidR="00515713" w:rsidRDefault="00515713" w:rsidP="0082516E">
      <w:pPr>
        <w:ind w:left="0"/>
      </w:pPr>
    </w:p>
    <w:p w14:paraId="260AFDDB" w14:textId="77777777" w:rsidR="00515713" w:rsidRDefault="00515713" w:rsidP="00A03EBF"/>
    <w:p w14:paraId="633A37F3" w14:textId="77777777" w:rsidR="00A03EBF" w:rsidRDefault="00A03EBF" w:rsidP="00A03EBF">
      <w:pPr>
        <w:pStyle w:val="Nagwek2"/>
      </w:pPr>
      <w:r>
        <w:t>Komunikacja synchroniczna</w:t>
      </w:r>
    </w:p>
    <w:p w14:paraId="08A5E080" w14:textId="127D0381" w:rsidR="00A03EBF" w:rsidRDefault="00515713" w:rsidP="00A03EBF">
      <w:r>
        <w:t xml:space="preserve">Zasada działania programu jest analogiczna do programu z punktu A, jednakże w tym przypadku testowano funkcję </w:t>
      </w:r>
      <w:proofErr w:type="spellStart"/>
      <w:r>
        <w:t>MPI_Sse</w:t>
      </w:r>
      <w:r w:rsidR="008E0522">
        <w:t>n</w:t>
      </w:r>
      <w:r w:rsidR="001D6A08">
        <w:t>d</w:t>
      </w:r>
      <w:proofErr w:type="spellEnd"/>
      <w:r w:rsidR="001D6A08">
        <w:t xml:space="preserve"> oraz zmniejszono liczbę próbek na 1000.</w:t>
      </w:r>
    </w:p>
    <w:p w14:paraId="25A0F9AD" w14:textId="2B971E2B" w:rsidR="002D4D38" w:rsidRDefault="002D4D38" w:rsidP="00A03EBF">
      <w:r>
        <w:t>Kod źródłowy:</w:t>
      </w:r>
    </w:p>
    <w:p w14:paraId="067470B6" w14:textId="77777777" w:rsidR="007F793F" w:rsidRPr="00515713" w:rsidRDefault="007F793F" w:rsidP="007F793F">
      <w:pPr>
        <w:pBdr>
          <w:top w:val="single" w:sz="4" w:space="1" w:color="auto"/>
          <w:left w:val="single" w:sz="4" w:space="1" w:color="auto"/>
          <w:bottom w:val="single" w:sz="4" w:space="1" w:color="auto"/>
          <w:right w:val="single" w:sz="4" w:space="1" w:color="auto"/>
        </w:pBdr>
      </w:pPr>
      <w:r w:rsidRPr="00515713">
        <w:t>#</w:t>
      </w:r>
      <w:proofErr w:type="spellStart"/>
      <w:r w:rsidRPr="00515713">
        <w:t>include</w:t>
      </w:r>
      <w:proofErr w:type="spellEnd"/>
      <w:r w:rsidRPr="00515713">
        <w:t xml:space="preserve"> &lt;</w:t>
      </w:r>
      <w:proofErr w:type="spellStart"/>
      <w:r w:rsidRPr="00515713">
        <w:t>mpi.h</w:t>
      </w:r>
      <w:proofErr w:type="spellEnd"/>
      <w:r w:rsidRPr="00515713">
        <w:t>&gt;</w:t>
      </w:r>
    </w:p>
    <w:p w14:paraId="3C14A313" w14:textId="77777777" w:rsidR="007F793F" w:rsidRPr="00515713" w:rsidRDefault="007F793F" w:rsidP="007F793F">
      <w:pPr>
        <w:pBdr>
          <w:top w:val="single" w:sz="4" w:space="1" w:color="auto"/>
          <w:left w:val="single" w:sz="4" w:space="1" w:color="auto"/>
          <w:bottom w:val="single" w:sz="4" w:space="1" w:color="auto"/>
          <w:right w:val="single" w:sz="4" w:space="1" w:color="auto"/>
        </w:pBdr>
      </w:pPr>
      <w:r w:rsidRPr="00515713">
        <w:t>#</w:t>
      </w:r>
      <w:proofErr w:type="spellStart"/>
      <w:r w:rsidRPr="00515713">
        <w:t>include</w:t>
      </w:r>
      <w:proofErr w:type="spellEnd"/>
      <w:r w:rsidRPr="00515713">
        <w:t xml:space="preserve"> &lt;</w:t>
      </w:r>
      <w:proofErr w:type="spellStart"/>
      <w:r w:rsidRPr="00515713">
        <w:t>stdio.h</w:t>
      </w:r>
      <w:proofErr w:type="spellEnd"/>
      <w:r w:rsidRPr="00515713">
        <w:t>&gt;</w:t>
      </w:r>
    </w:p>
    <w:p w14:paraId="7EC0E923" w14:textId="77777777" w:rsidR="007F793F" w:rsidRPr="00515713" w:rsidRDefault="007F793F" w:rsidP="007F793F">
      <w:pPr>
        <w:pBdr>
          <w:top w:val="single" w:sz="4" w:space="1" w:color="auto"/>
          <w:left w:val="single" w:sz="4" w:space="1" w:color="auto"/>
          <w:bottom w:val="single" w:sz="4" w:space="1" w:color="auto"/>
          <w:right w:val="single" w:sz="4" w:space="1" w:color="auto"/>
        </w:pBdr>
      </w:pPr>
    </w:p>
    <w:p w14:paraId="49BCF0BB" w14:textId="77777777" w:rsidR="007F793F" w:rsidRPr="00515713" w:rsidRDefault="007F793F" w:rsidP="007F793F">
      <w:pPr>
        <w:pBdr>
          <w:top w:val="single" w:sz="4" w:space="1" w:color="auto"/>
          <w:left w:val="single" w:sz="4" w:space="1" w:color="auto"/>
          <w:bottom w:val="single" w:sz="4" w:space="1" w:color="auto"/>
          <w:right w:val="single" w:sz="4" w:space="1" w:color="auto"/>
        </w:pBdr>
      </w:pPr>
      <w:r w:rsidRPr="00515713">
        <w:t>#</w:t>
      </w:r>
      <w:proofErr w:type="spellStart"/>
      <w:r w:rsidRPr="00515713">
        <w:t>define</w:t>
      </w:r>
      <w:proofErr w:type="spellEnd"/>
      <w:r w:rsidRPr="00515713">
        <w:t xml:space="preserve"> MSG_MAX_LEN</w:t>
      </w:r>
      <w:r w:rsidRPr="00515713">
        <w:tab/>
        <w:t>2 * 1024</w:t>
      </w:r>
    </w:p>
    <w:p w14:paraId="706C0A13"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515713">
        <w:t>#</w:t>
      </w:r>
      <w:proofErr w:type="spellStart"/>
      <w:r w:rsidRPr="00515713">
        <w:t>define</w:t>
      </w:r>
      <w:proofErr w:type="spellEnd"/>
      <w:r w:rsidRPr="00515713">
        <w:t xml:space="preserve"> SAMPLES</w:t>
      </w:r>
      <w:r w:rsidRPr="00515713">
        <w:tab/>
      </w:r>
      <w:r w:rsidRPr="00515713">
        <w:tab/>
      </w:r>
      <w:r w:rsidRPr="007F793F">
        <w:rPr>
          <w:lang w:val="en-US"/>
        </w:rPr>
        <w:t>1000</w:t>
      </w:r>
    </w:p>
    <w:p w14:paraId="7BCB7A6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#define MSG_ID</w:t>
      </w:r>
      <w:r w:rsidRPr="007F793F">
        <w:rPr>
          <w:lang w:val="en-US"/>
        </w:rPr>
        <w:tab/>
      </w:r>
      <w:r w:rsidRPr="007F793F">
        <w:rPr>
          <w:lang w:val="en-US"/>
        </w:rPr>
        <w:tab/>
        <w:t>0</w:t>
      </w:r>
    </w:p>
    <w:p w14:paraId="4824ADCB"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#define MASTER</w:t>
      </w:r>
      <w:r w:rsidRPr="007F793F">
        <w:rPr>
          <w:lang w:val="en-US"/>
        </w:rPr>
        <w:tab/>
      </w:r>
      <w:r w:rsidRPr="007F793F">
        <w:rPr>
          <w:lang w:val="en-US"/>
        </w:rPr>
        <w:tab/>
        <w:t>0</w:t>
      </w:r>
    </w:p>
    <w:p w14:paraId="422C2AE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#define SLAVE</w:t>
      </w:r>
      <w:r w:rsidRPr="007F793F">
        <w:rPr>
          <w:lang w:val="en-US"/>
        </w:rPr>
        <w:tab/>
      </w:r>
      <w:r w:rsidRPr="007F793F">
        <w:rPr>
          <w:lang w:val="en-US"/>
        </w:rPr>
        <w:tab/>
        <w:t>1</w:t>
      </w:r>
    </w:p>
    <w:p w14:paraId="33759CF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421324B7"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roofErr w:type="spellStart"/>
      <w:r w:rsidRPr="007F793F">
        <w:rPr>
          <w:lang w:val="en-US"/>
        </w:rPr>
        <w:t>int</w:t>
      </w:r>
      <w:proofErr w:type="spellEnd"/>
      <w:r w:rsidRPr="007F793F">
        <w:rPr>
          <w:lang w:val="en-US"/>
        </w:rPr>
        <w:t xml:space="preserve"> main(</w:t>
      </w:r>
      <w:proofErr w:type="spellStart"/>
      <w:r w:rsidRPr="007F793F">
        <w:rPr>
          <w:lang w:val="en-US"/>
        </w:rPr>
        <w:t>int</w:t>
      </w:r>
      <w:proofErr w:type="spellEnd"/>
      <w:r w:rsidRPr="007F793F">
        <w:rPr>
          <w:lang w:val="en-US"/>
        </w:rPr>
        <w:t xml:space="preserve"> </w:t>
      </w:r>
      <w:proofErr w:type="spellStart"/>
      <w:r w:rsidRPr="007F793F">
        <w:rPr>
          <w:lang w:val="en-US"/>
        </w:rPr>
        <w:t>argc</w:t>
      </w:r>
      <w:proofErr w:type="spellEnd"/>
      <w:r w:rsidRPr="007F793F">
        <w:rPr>
          <w:lang w:val="en-US"/>
        </w:rPr>
        <w:t xml:space="preserve">, char ** </w:t>
      </w:r>
      <w:proofErr w:type="spellStart"/>
      <w:r w:rsidRPr="007F793F">
        <w:rPr>
          <w:lang w:val="en-US"/>
        </w:rPr>
        <w:t>argv</w:t>
      </w:r>
      <w:proofErr w:type="spellEnd"/>
      <w:r w:rsidRPr="007F793F">
        <w:rPr>
          <w:lang w:val="en-US"/>
        </w:rPr>
        <w:t>) {</w:t>
      </w:r>
    </w:p>
    <w:p w14:paraId="737465C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char buffer[MSG_MAX_LEN];</w:t>
      </w:r>
    </w:p>
    <w:p w14:paraId="537199AC"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int</w:t>
      </w:r>
      <w:proofErr w:type="spellEnd"/>
      <w:r w:rsidRPr="007F793F">
        <w:rPr>
          <w:lang w:val="en-US"/>
        </w:rPr>
        <w:t xml:space="preserve"> rank, </w:t>
      </w:r>
      <w:proofErr w:type="spellStart"/>
      <w:r w:rsidRPr="007F793F">
        <w:rPr>
          <w:lang w:val="en-US"/>
        </w:rPr>
        <w:t>numprocs</w:t>
      </w:r>
      <w:proofErr w:type="spellEnd"/>
      <w:r w:rsidRPr="007F793F">
        <w:rPr>
          <w:lang w:val="en-US"/>
        </w:rPr>
        <w:t xml:space="preserve">, </w:t>
      </w:r>
      <w:proofErr w:type="spellStart"/>
      <w:r w:rsidRPr="007F793F">
        <w:rPr>
          <w:lang w:val="en-US"/>
        </w:rPr>
        <w:t>current_size</w:t>
      </w:r>
      <w:proofErr w:type="spellEnd"/>
      <w:r w:rsidRPr="007F793F">
        <w:rPr>
          <w:lang w:val="en-US"/>
        </w:rPr>
        <w:t>, counter;</w:t>
      </w:r>
    </w:p>
    <w:p w14:paraId="48214A9A"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double t1, t2;</w:t>
      </w:r>
    </w:p>
    <w:p w14:paraId="4037DE19"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 xml:space="preserve">FILE * </w:t>
      </w:r>
      <w:proofErr w:type="spellStart"/>
      <w:r w:rsidRPr="007F793F">
        <w:rPr>
          <w:lang w:val="en-US"/>
        </w:rPr>
        <w:t>pFile</w:t>
      </w:r>
      <w:proofErr w:type="spellEnd"/>
      <w:r w:rsidRPr="007F793F">
        <w:rPr>
          <w:lang w:val="en-US"/>
        </w:rPr>
        <w:t>;</w:t>
      </w:r>
    </w:p>
    <w:p w14:paraId="3A502AFE"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308E17C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MPI_Init</w:t>
      </w:r>
      <w:proofErr w:type="spellEnd"/>
      <w:r w:rsidRPr="007F793F">
        <w:rPr>
          <w:lang w:val="en-US"/>
        </w:rPr>
        <w:t xml:space="preserve"> (&amp;</w:t>
      </w:r>
      <w:proofErr w:type="spellStart"/>
      <w:r w:rsidRPr="007F793F">
        <w:rPr>
          <w:lang w:val="en-US"/>
        </w:rPr>
        <w:t>argc</w:t>
      </w:r>
      <w:proofErr w:type="spellEnd"/>
      <w:r w:rsidRPr="007F793F">
        <w:rPr>
          <w:lang w:val="en-US"/>
        </w:rPr>
        <w:t>, &amp;</w:t>
      </w:r>
      <w:proofErr w:type="spellStart"/>
      <w:r w:rsidRPr="007F793F">
        <w:rPr>
          <w:lang w:val="en-US"/>
        </w:rPr>
        <w:t>argv</w:t>
      </w:r>
      <w:proofErr w:type="spellEnd"/>
      <w:r w:rsidRPr="007F793F">
        <w:rPr>
          <w:lang w:val="en-US"/>
        </w:rPr>
        <w:t>);</w:t>
      </w:r>
    </w:p>
    <w:p w14:paraId="5634294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MPI_Comm_size</w:t>
      </w:r>
      <w:proofErr w:type="spellEnd"/>
      <w:r w:rsidRPr="007F793F">
        <w:rPr>
          <w:lang w:val="en-US"/>
        </w:rPr>
        <w:t>(MPI_COMM_WORLD, &amp;</w:t>
      </w:r>
      <w:proofErr w:type="spellStart"/>
      <w:r w:rsidRPr="007F793F">
        <w:rPr>
          <w:lang w:val="en-US"/>
        </w:rPr>
        <w:t>numprocs</w:t>
      </w:r>
      <w:proofErr w:type="spellEnd"/>
      <w:r w:rsidRPr="007F793F">
        <w:rPr>
          <w:lang w:val="en-US"/>
        </w:rPr>
        <w:t>);</w:t>
      </w:r>
    </w:p>
    <w:p w14:paraId="2A1F8046"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proofErr w:type="spellStart"/>
      <w:r w:rsidRPr="007F793F">
        <w:rPr>
          <w:lang w:val="en-US"/>
        </w:rPr>
        <w:t>MPI_Comm_rank</w:t>
      </w:r>
      <w:proofErr w:type="spellEnd"/>
      <w:r w:rsidRPr="007F793F">
        <w:rPr>
          <w:lang w:val="en-US"/>
        </w:rPr>
        <w:t>(MPI_COMM_WORLD, &amp;rank);</w:t>
      </w:r>
    </w:p>
    <w:p w14:paraId="1588D93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3E02006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lastRenderedPageBreak/>
        <w:tab/>
        <w:t>if(</w:t>
      </w:r>
      <w:proofErr w:type="spellStart"/>
      <w:r w:rsidRPr="007F793F">
        <w:rPr>
          <w:lang w:val="en-US"/>
        </w:rPr>
        <w:t>numprocs</w:t>
      </w:r>
      <w:proofErr w:type="spellEnd"/>
      <w:r w:rsidRPr="007F793F">
        <w:rPr>
          <w:lang w:val="en-US"/>
        </w:rPr>
        <w:t xml:space="preserve"> != 2) {</w:t>
      </w:r>
    </w:p>
    <w:p w14:paraId="6DD54434"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stderr</w:t>
      </w:r>
      <w:proofErr w:type="spellEnd"/>
      <w:r w:rsidRPr="007F793F">
        <w:rPr>
          <w:lang w:val="en-US"/>
        </w:rPr>
        <w:t xml:space="preserve">, "World size must be 2 for %s\n", </w:t>
      </w:r>
      <w:proofErr w:type="spellStart"/>
      <w:r w:rsidRPr="007F793F">
        <w:rPr>
          <w:lang w:val="en-US"/>
        </w:rPr>
        <w:t>argv</w:t>
      </w:r>
      <w:proofErr w:type="spellEnd"/>
      <w:r w:rsidRPr="007F793F">
        <w:rPr>
          <w:lang w:val="en-US"/>
        </w:rPr>
        <w:t>[0]);</w:t>
      </w:r>
    </w:p>
    <w:p w14:paraId="29A67D39"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 xml:space="preserve">    </w:t>
      </w:r>
      <w:r w:rsidRPr="007F793F">
        <w:rPr>
          <w:lang w:val="en-US"/>
        </w:rPr>
        <w:tab/>
      </w:r>
      <w:r w:rsidRPr="007F793F">
        <w:rPr>
          <w:lang w:val="en-US"/>
        </w:rPr>
        <w:tab/>
      </w:r>
      <w:proofErr w:type="spellStart"/>
      <w:r w:rsidRPr="007F793F">
        <w:rPr>
          <w:lang w:val="en-US"/>
        </w:rPr>
        <w:t>MPI_Abort</w:t>
      </w:r>
      <w:proofErr w:type="spellEnd"/>
      <w:r w:rsidRPr="007F793F">
        <w:rPr>
          <w:lang w:val="en-US"/>
        </w:rPr>
        <w:t>(MPI_COMM_WORLD, 1);</w:t>
      </w:r>
    </w:p>
    <w:p w14:paraId="731EB0C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w:t>
      </w:r>
    </w:p>
    <w:p w14:paraId="7B70773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249975E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if(rank == MASTER) {</w:t>
      </w:r>
    </w:p>
    <w:p w14:paraId="2E4E114A"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pFile</w:t>
      </w:r>
      <w:proofErr w:type="spellEnd"/>
      <w:r w:rsidRPr="007F793F">
        <w:rPr>
          <w:lang w:val="en-US"/>
        </w:rPr>
        <w:t xml:space="preserve"> = </w:t>
      </w:r>
      <w:proofErr w:type="spellStart"/>
      <w:r w:rsidRPr="007F793F">
        <w:rPr>
          <w:lang w:val="en-US"/>
        </w:rPr>
        <w:t>fopen</w:t>
      </w:r>
      <w:proofErr w:type="spellEnd"/>
      <w:r w:rsidRPr="007F793F">
        <w:rPr>
          <w:lang w:val="en-US"/>
        </w:rPr>
        <w:t>("synch.dat", "w");</w:t>
      </w:r>
    </w:p>
    <w:p w14:paraId="03FA17F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
    <w:p w14:paraId="2C75BDD7"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delay measure</w:t>
      </w:r>
    </w:p>
    <w:p w14:paraId="3C009E8C"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xml:space="preserve">t1 = </w:t>
      </w:r>
      <w:proofErr w:type="spellStart"/>
      <w:r w:rsidRPr="007F793F">
        <w:rPr>
          <w:lang w:val="en-US"/>
        </w:rPr>
        <w:t>MPI_Wtime</w:t>
      </w:r>
      <w:proofErr w:type="spellEnd"/>
      <w:r w:rsidRPr="007F793F">
        <w:rPr>
          <w:lang w:val="en-US"/>
        </w:rPr>
        <w:t>();</w:t>
      </w:r>
    </w:p>
    <w:p w14:paraId="7ECF3899"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for(counter = 0; counter &lt; SAMPLES; counter++) {</w:t>
      </w:r>
    </w:p>
    <w:p w14:paraId="6EBB3A5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proofErr w:type="spellStart"/>
      <w:r w:rsidRPr="007F793F">
        <w:rPr>
          <w:lang w:val="en-US"/>
        </w:rPr>
        <w:t>MPI_Ssend</w:t>
      </w:r>
      <w:proofErr w:type="spellEnd"/>
      <w:r w:rsidRPr="007F793F">
        <w:rPr>
          <w:lang w:val="en-US"/>
        </w:rPr>
        <w:t>(buffer, 0, MPI_CHAR, SLAVE, MSG_ID, MPI_COMM_WORLD);</w:t>
      </w:r>
    </w:p>
    <w:p w14:paraId="1FB935A1"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w:t>
      </w:r>
    </w:p>
    <w:p w14:paraId="1F4B333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xml:space="preserve">t2 = </w:t>
      </w:r>
      <w:proofErr w:type="spellStart"/>
      <w:r w:rsidRPr="007F793F">
        <w:rPr>
          <w:lang w:val="en-US"/>
        </w:rPr>
        <w:t>MPI_Wtime</w:t>
      </w:r>
      <w:proofErr w:type="spellEnd"/>
      <w:r w:rsidRPr="007F793F">
        <w:rPr>
          <w:lang w:val="en-US"/>
        </w:rPr>
        <w:t>();</w:t>
      </w:r>
    </w:p>
    <w:p w14:paraId="22F9652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pFile</w:t>
      </w:r>
      <w:proofErr w:type="spellEnd"/>
      <w:r w:rsidRPr="007F793F">
        <w:rPr>
          <w:lang w:val="en-US"/>
        </w:rPr>
        <w:t>, "Delay - %f [</w:t>
      </w:r>
      <w:proofErr w:type="spellStart"/>
      <w:r w:rsidRPr="007F793F">
        <w:rPr>
          <w:lang w:val="en-US"/>
        </w:rPr>
        <w:t>ms</w:t>
      </w:r>
      <w:proofErr w:type="spellEnd"/>
      <w:r w:rsidRPr="007F793F">
        <w:rPr>
          <w:lang w:val="en-US"/>
        </w:rPr>
        <w:t>]\n\n", (t2 - t1) * 1000 / SAMPLES);</w:t>
      </w:r>
    </w:p>
    <w:p w14:paraId="54AA79A2"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p>
    <w:p w14:paraId="2B092E5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 bandwidth measure</w:t>
      </w:r>
    </w:p>
    <w:p w14:paraId="1A43AE6D"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roofErr w:type="spellStart"/>
      <w:r w:rsidRPr="007F793F">
        <w:rPr>
          <w:lang w:val="en-US"/>
        </w:rPr>
        <w:t>fprintf</w:t>
      </w:r>
      <w:proofErr w:type="spellEnd"/>
      <w:r w:rsidRPr="007F793F">
        <w:rPr>
          <w:lang w:val="en-US"/>
        </w:rPr>
        <w:t>(</w:t>
      </w:r>
      <w:proofErr w:type="spellStart"/>
      <w:r w:rsidRPr="007F793F">
        <w:rPr>
          <w:lang w:val="en-US"/>
        </w:rPr>
        <w:t>pFile</w:t>
      </w:r>
      <w:proofErr w:type="spellEnd"/>
      <w:r w:rsidRPr="007F793F">
        <w:rPr>
          <w:lang w:val="en-US"/>
        </w:rPr>
        <w:t>, "Message[B]\</w:t>
      </w:r>
      <w:proofErr w:type="spellStart"/>
      <w:r w:rsidRPr="007F793F">
        <w:rPr>
          <w:lang w:val="en-US"/>
        </w:rPr>
        <w:t>tBandwidth</w:t>
      </w:r>
      <w:proofErr w:type="spellEnd"/>
      <w:r w:rsidRPr="007F793F">
        <w:rPr>
          <w:lang w:val="en-US"/>
        </w:rPr>
        <w:t>[Mbps]\n0\t0\n");</w:t>
      </w:r>
    </w:p>
    <w:p w14:paraId="318757E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w:t>
      </w:r>
      <w:proofErr w:type="spellStart"/>
      <w:r w:rsidRPr="007F793F">
        <w:rPr>
          <w:lang w:val="en-US"/>
        </w:rPr>
        <w:t>current_size</w:t>
      </w:r>
      <w:proofErr w:type="spellEnd"/>
      <w:r w:rsidRPr="007F793F">
        <w:rPr>
          <w:lang w:val="en-US"/>
        </w:rPr>
        <w:t xml:space="preserve"> = 1; </w:t>
      </w:r>
      <w:proofErr w:type="spellStart"/>
      <w:r w:rsidRPr="007F793F">
        <w:rPr>
          <w:lang w:val="en-US"/>
        </w:rPr>
        <w:t>current_size</w:t>
      </w:r>
      <w:proofErr w:type="spellEnd"/>
      <w:r w:rsidRPr="007F793F">
        <w:rPr>
          <w:lang w:val="en-US"/>
        </w:rPr>
        <w:t xml:space="preserve"> &lt;= MSG_MAX_LEN; </w:t>
      </w:r>
      <w:proofErr w:type="spellStart"/>
      <w:r w:rsidRPr="007F793F">
        <w:rPr>
          <w:lang w:val="en-US"/>
        </w:rPr>
        <w:t>current_size</w:t>
      </w:r>
      <w:proofErr w:type="spellEnd"/>
      <w:r w:rsidRPr="007F793F">
        <w:rPr>
          <w:lang w:val="en-US"/>
        </w:rPr>
        <w:t>++) {</w:t>
      </w:r>
    </w:p>
    <w:p w14:paraId="304302C5"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t xml:space="preserve">t1 = </w:t>
      </w:r>
      <w:proofErr w:type="spellStart"/>
      <w:r w:rsidRPr="007F793F">
        <w:rPr>
          <w:lang w:val="en-US"/>
        </w:rPr>
        <w:t>MPI_Wtime</w:t>
      </w:r>
      <w:proofErr w:type="spellEnd"/>
      <w:r w:rsidRPr="007F793F">
        <w:rPr>
          <w:lang w:val="en-US"/>
        </w:rPr>
        <w:t>();</w:t>
      </w:r>
    </w:p>
    <w:p w14:paraId="15CE039B"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t>for(counter = 0; counter &lt; SAMPLES; counter++) {</w:t>
      </w:r>
    </w:p>
    <w:p w14:paraId="1B6D0217"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7F793F">
        <w:rPr>
          <w:lang w:val="en-US"/>
        </w:rPr>
        <w:tab/>
      </w:r>
      <w:proofErr w:type="spellStart"/>
      <w:r w:rsidRPr="007F793F">
        <w:rPr>
          <w:lang w:val="en-US"/>
        </w:rPr>
        <w:t>MPI_Ssend</w:t>
      </w:r>
      <w:proofErr w:type="spellEnd"/>
      <w:r w:rsidRPr="007F793F">
        <w:rPr>
          <w:lang w:val="en-US"/>
        </w:rPr>
        <w:t xml:space="preserve">(buffer, </w:t>
      </w:r>
      <w:proofErr w:type="spellStart"/>
      <w:r w:rsidRPr="007F793F">
        <w:rPr>
          <w:lang w:val="en-US"/>
        </w:rPr>
        <w:t>current_size</w:t>
      </w:r>
      <w:proofErr w:type="spellEnd"/>
      <w:r w:rsidRPr="007F793F">
        <w:rPr>
          <w:lang w:val="en-US"/>
        </w:rPr>
        <w:t>, MPI_CHAR, SLAVE, MSG_ID, MPI_COMM_WORLD);</w:t>
      </w:r>
    </w:p>
    <w:p w14:paraId="3FF5E959"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950390">
        <w:rPr>
          <w:lang w:val="en-US"/>
        </w:rPr>
        <w:t>}</w:t>
      </w:r>
    </w:p>
    <w:p w14:paraId="5805CFA0"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ab/>
      </w:r>
      <w:r w:rsidRPr="00950390">
        <w:rPr>
          <w:lang w:val="en-US"/>
        </w:rPr>
        <w:tab/>
      </w:r>
      <w:r w:rsidRPr="00950390">
        <w:rPr>
          <w:lang w:val="en-US"/>
        </w:rPr>
        <w:tab/>
        <w:t xml:space="preserve">t2 = </w:t>
      </w:r>
      <w:proofErr w:type="spellStart"/>
      <w:r w:rsidRPr="00950390">
        <w:rPr>
          <w:lang w:val="en-US"/>
        </w:rPr>
        <w:t>MPI_Wtime</w:t>
      </w:r>
      <w:proofErr w:type="spellEnd"/>
      <w:r w:rsidRPr="00950390">
        <w:rPr>
          <w:lang w:val="en-US"/>
        </w:rPr>
        <w:t>();</w:t>
      </w:r>
    </w:p>
    <w:p w14:paraId="71FB1439"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ab/>
      </w:r>
      <w:r w:rsidRPr="00950390">
        <w:rPr>
          <w:lang w:val="en-US"/>
        </w:rPr>
        <w:tab/>
      </w:r>
      <w:r w:rsidRPr="00950390">
        <w:rPr>
          <w:lang w:val="en-US"/>
        </w:rPr>
        <w:tab/>
      </w:r>
      <w:proofErr w:type="spellStart"/>
      <w:r w:rsidRPr="007F793F">
        <w:rPr>
          <w:lang w:val="en-US"/>
        </w:rPr>
        <w:t>fprintf</w:t>
      </w:r>
      <w:proofErr w:type="spellEnd"/>
      <w:r w:rsidRPr="007F793F">
        <w:rPr>
          <w:lang w:val="en-US"/>
        </w:rPr>
        <w:t>(</w:t>
      </w:r>
      <w:proofErr w:type="spellStart"/>
      <w:r w:rsidRPr="007F793F">
        <w:rPr>
          <w:lang w:val="en-US"/>
        </w:rPr>
        <w:t>pFile</w:t>
      </w:r>
      <w:proofErr w:type="spellEnd"/>
      <w:r w:rsidRPr="007F793F">
        <w:rPr>
          <w:lang w:val="en-US"/>
        </w:rPr>
        <w:t xml:space="preserve">, "%d\t%.2f\n", </w:t>
      </w:r>
      <w:proofErr w:type="spellStart"/>
      <w:r w:rsidRPr="007F793F">
        <w:rPr>
          <w:lang w:val="en-US"/>
        </w:rPr>
        <w:t>current_size</w:t>
      </w:r>
      <w:proofErr w:type="spellEnd"/>
      <w:r w:rsidRPr="007F793F">
        <w:rPr>
          <w:lang w:val="en-US"/>
        </w:rPr>
        <w:t xml:space="preserve">, </w:t>
      </w:r>
      <w:proofErr w:type="spellStart"/>
      <w:r w:rsidRPr="007F793F">
        <w:rPr>
          <w:lang w:val="en-US"/>
        </w:rPr>
        <w:t>current_size</w:t>
      </w:r>
      <w:proofErr w:type="spellEnd"/>
      <w:r w:rsidRPr="007F793F">
        <w:rPr>
          <w:lang w:val="en-US"/>
        </w:rPr>
        <w:t xml:space="preserve"> * SAMPLES / ((t2 - t1) * 131072));</w:t>
      </w:r>
    </w:p>
    <w:p w14:paraId="4843CC83"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950390">
        <w:rPr>
          <w:lang w:val="en-US"/>
        </w:rPr>
        <w:t>}</w:t>
      </w:r>
    </w:p>
    <w:p w14:paraId="6C099687" w14:textId="77777777" w:rsidR="007F793F" w:rsidRPr="00950390"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ab/>
      </w:r>
      <w:r w:rsidRPr="00950390">
        <w:rPr>
          <w:lang w:val="en-US"/>
        </w:rPr>
        <w:tab/>
      </w:r>
      <w:proofErr w:type="spellStart"/>
      <w:r w:rsidRPr="00950390">
        <w:rPr>
          <w:lang w:val="en-US"/>
        </w:rPr>
        <w:t>fclose</w:t>
      </w:r>
      <w:proofErr w:type="spellEnd"/>
      <w:r w:rsidRPr="00950390">
        <w:rPr>
          <w:lang w:val="en-US"/>
        </w:rPr>
        <w:t>(</w:t>
      </w:r>
      <w:proofErr w:type="spellStart"/>
      <w:r w:rsidRPr="00950390">
        <w:rPr>
          <w:lang w:val="en-US"/>
        </w:rPr>
        <w:t>pFile</w:t>
      </w:r>
      <w:proofErr w:type="spellEnd"/>
      <w:r w:rsidRPr="00950390">
        <w:rPr>
          <w:lang w:val="en-US"/>
        </w:rPr>
        <w:t>);</w:t>
      </w:r>
    </w:p>
    <w:p w14:paraId="46E0AA2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950390">
        <w:rPr>
          <w:lang w:val="en-US"/>
        </w:rPr>
        <w:tab/>
      </w:r>
      <w:r w:rsidRPr="007F793F">
        <w:rPr>
          <w:lang w:val="en-US"/>
        </w:rPr>
        <w:t>}</w:t>
      </w:r>
    </w:p>
    <w:p w14:paraId="33EDB1B4"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t>else {</w:t>
      </w:r>
    </w:p>
    <w:p w14:paraId="40C71E0F"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for(counter = 0; counter &lt; SAMPLES; counter++) {</w:t>
      </w:r>
    </w:p>
    <w:p w14:paraId="31D8ECDB"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proofErr w:type="spellStart"/>
      <w:r w:rsidRPr="007F793F">
        <w:rPr>
          <w:lang w:val="en-US"/>
        </w:rPr>
        <w:t>MPI_Recv</w:t>
      </w:r>
      <w:proofErr w:type="spellEnd"/>
      <w:r w:rsidRPr="007F793F">
        <w:rPr>
          <w:lang w:val="en-US"/>
        </w:rPr>
        <w:t>(buffer, 0, MPI_CHAR, MASTER, MSG_ID, MPI_COMM_WORLD, MPI_STATUS_IGNORE);</w:t>
      </w:r>
    </w:p>
    <w:p w14:paraId="6A036B5E"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w:t>
      </w:r>
    </w:p>
    <w:p w14:paraId="203ADEE0"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p>
    <w:p w14:paraId="0D84F62B"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t>for(</w:t>
      </w:r>
      <w:proofErr w:type="spellStart"/>
      <w:r w:rsidRPr="007F793F">
        <w:rPr>
          <w:lang w:val="en-US"/>
        </w:rPr>
        <w:t>current_size</w:t>
      </w:r>
      <w:proofErr w:type="spellEnd"/>
      <w:r w:rsidRPr="007F793F">
        <w:rPr>
          <w:lang w:val="en-US"/>
        </w:rPr>
        <w:t xml:space="preserve"> = 1; </w:t>
      </w:r>
      <w:proofErr w:type="spellStart"/>
      <w:r w:rsidRPr="007F793F">
        <w:rPr>
          <w:lang w:val="en-US"/>
        </w:rPr>
        <w:t>current_size</w:t>
      </w:r>
      <w:proofErr w:type="spellEnd"/>
      <w:r w:rsidRPr="007F793F">
        <w:rPr>
          <w:lang w:val="en-US"/>
        </w:rPr>
        <w:t xml:space="preserve"> &lt;= MSG_MAX_LEN; </w:t>
      </w:r>
      <w:proofErr w:type="spellStart"/>
      <w:r w:rsidRPr="007F793F">
        <w:rPr>
          <w:lang w:val="en-US"/>
        </w:rPr>
        <w:t>current_size</w:t>
      </w:r>
      <w:proofErr w:type="spellEnd"/>
      <w:r w:rsidRPr="007F793F">
        <w:rPr>
          <w:lang w:val="en-US"/>
        </w:rPr>
        <w:t>++) {</w:t>
      </w:r>
    </w:p>
    <w:p w14:paraId="40E48B57"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lastRenderedPageBreak/>
        <w:tab/>
      </w:r>
      <w:r w:rsidRPr="007F793F">
        <w:rPr>
          <w:lang w:val="en-US"/>
        </w:rPr>
        <w:tab/>
      </w:r>
      <w:r w:rsidRPr="007F793F">
        <w:rPr>
          <w:lang w:val="en-US"/>
        </w:rPr>
        <w:tab/>
        <w:t>for(counter = 0; counter &lt; SAMPLES; counter++) {</w:t>
      </w:r>
    </w:p>
    <w:p w14:paraId="1AC25988" w14:textId="77777777" w:rsidR="007F793F" w:rsidRPr="007F793F" w:rsidRDefault="007F793F" w:rsidP="007F793F">
      <w:pPr>
        <w:pBdr>
          <w:top w:val="single" w:sz="4" w:space="1" w:color="auto"/>
          <w:left w:val="single" w:sz="4" w:space="1" w:color="auto"/>
          <w:bottom w:val="single" w:sz="4" w:space="1" w:color="auto"/>
          <w:right w:val="single" w:sz="4" w:space="1" w:color="auto"/>
        </w:pBdr>
        <w:rPr>
          <w:lang w:val="en-US"/>
        </w:rPr>
      </w:pPr>
      <w:r w:rsidRPr="007F793F">
        <w:rPr>
          <w:lang w:val="en-US"/>
        </w:rPr>
        <w:tab/>
      </w:r>
      <w:r w:rsidRPr="007F793F">
        <w:rPr>
          <w:lang w:val="en-US"/>
        </w:rPr>
        <w:tab/>
      </w:r>
      <w:r w:rsidRPr="007F793F">
        <w:rPr>
          <w:lang w:val="en-US"/>
        </w:rPr>
        <w:tab/>
      </w:r>
      <w:r w:rsidRPr="007F793F">
        <w:rPr>
          <w:lang w:val="en-US"/>
        </w:rPr>
        <w:tab/>
      </w:r>
      <w:proofErr w:type="spellStart"/>
      <w:r w:rsidRPr="007F793F">
        <w:rPr>
          <w:lang w:val="en-US"/>
        </w:rPr>
        <w:t>MPI_Recv</w:t>
      </w:r>
      <w:proofErr w:type="spellEnd"/>
      <w:r w:rsidRPr="007F793F">
        <w:rPr>
          <w:lang w:val="en-US"/>
        </w:rPr>
        <w:t xml:space="preserve">(buffer, </w:t>
      </w:r>
      <w:proofErr w:type="spellStart"/>
      <w:r w:rsidRPr="007F793F">
        <w:rPr>
          <w:lang w:val="en-US"/>
        </w:rPr>
        <w:t>current_size</w:t>
      </w:r>
      <w:proofErr w:type="spellEnd"/>
      <w:r w:rsidRPr="007F793F">
        <w:rPr>
          <w:lang w:val="en-US"/>
        </w:rPr>
        <w:t>, MPI_CHAR, MASTER, MSG_ID, MPI_COMM_WORLD, MPI_STATUS_IGNORE);</w:t>
      </w:r>
    </w:p>
    <w:p w14:paraId="2CF1707A" w14:textId="77777777" w:rsidR="007F793F" w:rsidRDefault="007F793F" w:rsidP="007F793F">
      <w:pPr>
        <w:pBdr>
          <w:top w:val="single" w:sz="4" w:space="1" w:color="auto"/>
          <w:left w:val="single" w:sz="4" w:space="1" w:color="auto"/>
          <w:bottom w:val="single" w:sz="4" w:space="1" w:color="auto"/>
          <w:right w:val="single" w:sz="4" w:space="1" w:color="auto"/>
        </w:pBdr>
      </w:pPr>
      <w:r w:rsidRPr="007F793F">
        <w:rPr>
          <w:lang w:val="en-US"/>
        </w:rPr>
        <w:tab/>
      </w:r>
      <w:r w:rsidRPr="007F793F">
        <w:rPr>
          <w:lang w:val="en-US"/>
        </w:rPr>
        <w:tab/>
      </w:r>
      <w:r w:rsidRPr="007F793F">
        <w:rPr>
          <w:lang w:val="en-US"/>
        </w:rPr>
        <w:tab/>
      </w:r>
      <w:r>
        <w:t>}</w:t>
      </w:r>
    </w:p>
    <w:p w14:paraId="4574C965" w14:textId="77777777" w:rsidR="007F793F" w:rsidRDefault="007F793F" w:rsidP="007F793F">
      <w:pPr>
        <w:pBdr>
          <w:top w:val="single" w:sz="4" w:space="1" w:color="auto"/>
          <w:left w:val="single" w:sz="4" w:space="1" w:color="auto"/>
          <w:bottom w:val="single" w:sz="4" w:space="1" w:color="auto"/>
          <w:right w:val="single" w:sz="4" w:space="1" w:color="auto"/>
        </w:pBdr>
      </w:pPr>
      <w:r>
        <w:tab/>
      </w:r>
      <w:r>
        <w:tab/>
        <w:t>}</w:t>
      </w:r>
    </w:p>
    <w:p w14:paraId="2C5EEFB3" w14:textId="77777777" w:rsidR="007F793F" w:rsidRDefault="007F793F" w:rsidP="007F793F">
      <w:pPr>
        <w:pBdr>
          <w:top w:val="single" w:sz="4" w:space="1" w:color="auto"/>
          <w:left w:val="single" w:sz="4" w:space="1" w:color="auto"/>
          <w:bottom w:val="single" w:sz="4" w:space="1" w:color="auto"/>
          <w:right w:val="single" w:sz="4" w:space="1" w:color="auto"/>
        </w:pBdr>
      </w:pPr>
    </w:p>
    <w:p w14:paraId="511E6EDB" w14:textId="77777777" w:rsidR="007F793F" w:rsidRDefault="007F793F" w:rsidP="007F793F">
      <w:pPr>
        <w:pBdr>
          <w:top w:val="single" w:sz="4" w:space="1" w:color="auto"/>
          <w:left w:val="single" w:sz="4" w:space="1" w:color="auto"/>
          <w:bottom w:val="single" w:sz="4" w:space="1" w:color="auto"/>
          <w:right w:val="single" w:sz="4" w:space="1" w:color="auto"/>
        </w:pBdr>
      </w:pPr>
      <w:r>
        <w:tab/>
        <w:t>}</w:t>
      </w:r>
    </w:p>
    <w:p w14:paraId="178FB6AE" w14:textId="77777777" w:rsidR="007F793F" w:rsidRDefault="007F793F" w:rsidP="007F793F">
      <w:pPr>
        <w:pBdr>
          <w:top w:val="single" w:sz="4" w:space="1" w:color="auto"/>
          <w:left w:val="single" w:sz="4" w:space="1" w:color="auto"/>
          <w:bottom w:val="single" w:sz="4" w:space="1" w:color="auto"/>
          <w:right w:val="single" w:sz="4" w:space="1" w:color="auto"/>
        </w:pBdr>
      </w:pPr>
      <w:r>
        <w:tab/>
      </w:r>
    </w:p>
    <w:p w14:paraId="7F5FF2FF" w14:textId="77777777" w:rsidR="007F793F" w:rsidRDefault="007F793F" w:rsidP="007F793F">
      <w:pPr>
        <w:pBdr>
          <w:top w:val="single" w:sz="4" w:space="1" w:color="auto"/>
          <w:left w:val="single" w:sz="4" w:space="1" w:color="auto"/>
          <w:bottom w:val="single" w:sz="4" w:space="1" w:color="auto"/>
          <w:right w:val="single" w:sz="4" w:space="1" w:color="auto"/>
        </w:pBdr>
      </w:pPr>
      <w:r>
        <w:tab/>
      </w:r>
      <w:proofErr w:type="spellStart"/>
      <w:r>
        <w:t>MPI_Finalize</w:t>
      </w:r>
      <w:proofErr w:type="spellEnd"/>
      <w:r>
        <w:t>();</w:t>
      </w:r>
    </w:p>
    <w:p w14:paraId="46394343" w14:textId="1EFA0CE9" w:rsidR="007F793F" w:rsidRDefault="007F793F" w:rsidP="007F793F">
      <w:pPr>
        <w:pBdr>
          <w:top w:val="single" w:sz="4" w:space="1" w:color="auto"/>
          <w:left w:val="single" w:sz="4" w:space="1" w:color="auto"/>
          <w:bottom w:val="single" w:sz="4" w:space="1" w:color="auto"/>
          <w:right w:val="single" w:sz="4" w:space="1" w:color="auto"/>
        </w:pBdr>
      </w:pPr>
      <w:r>
        <w:t>}</w:t>
      </w:r>
    </w:p>
    <w:p w14:paraId="7D238B3B" w14:textId="77777777" w:rsidR="00515713" w:rsidRDefault="00515713" w:rsidP="002D4D38">
      <w:pPr>
        <w:ind w:left="0"/>
      </w:pPr>
    </w:p>
    <w:p w14:paraId="1D475FCF" w14:textId="77777777" w:rsidR="0082516E" w:rsidRDefault="0082516E" w:rsidP="002D4D38">
      <w:pPr>
        <w:ind w:left="0"/>
      </w:pPr>
    </w:p>
    <w:p w14:paraId="607219D6" w14:textId="37E8228C" w:rsidR="00A03EBF" w:rsidRDefault="00A03EBF" w:rsidP="00A03EBF">
      <w:pPr>
        <w:pStyle w:val="Nagwek1"/>
      </w:pPr>
      <w:r>
        <w:t>Wyniki pomiarów</w:t>
      </w:r>
    </w:p>
    <w:p w14:paraId="2179ECDD" w14:textId="47E02C0F" w:rsidR="00A03EBF" w:rsidRDefault="00A03EBF" w:rsidP="00A03EBF">
      <w:pPr>
        <w:pStyle w:val="Nagwek2"/>
      </w:pPr>
      <w:r>
        <w:t xml:space="preserve">Komunikacja </w:t>
      </w:r>
      <w:proofErr w:type="spellStart"/>
      <w:r w:rsidR="008E0522">
        <w:t>stanardowa</w:t>
      </w:r>
      <w:proofErr w:type="spellEnd"/>
    </w:p>
    <w:p w14:paraId="3488B4A6" w14:textId="77777777" w:rsidR="002D4D38" w:rsidRDefault="007F793F" w:rsidP="002D4D38">
      <w:pPr>
        <w:keepNext/>
      </w:pPr>
      <w:r>
        <w:rPr>
          <w:noProof/>
          <w:lang w:eastAsia="pl-PL" w:bidi="ar-SA"/>
        </w:rPr>
        <w:drawing>
          <wp:inline distT="0" distB="0" distL="0" distR="0" wp14:anchorId="5585B18F" wp14:editId="4CC0F6F0">
            <wp:extent cx="6646545" cy="4337050"/>
            <wp:effectExtent l="0" t="0" r="190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ynch.png"/>
                    <pic:cNvPicPr/>
                  </pic:nvPicPr>
                  <pic:blipFill>
                    <a:blip r:embed="rId12">
                      <a:extLst>
                        <a:ext uri="{28A0092B-C50C-407E-A947-70E740481C1C}">
                          <a14:useLocalDpi xmlns:a14="http://schemas.microsoft.com/office/drawing/2010/main" val="0"/>
                        </a:ext>
                      </a:extLst>
                    </a:blip>
                    <a:stretch>
                      <a:fillRect/>
                    </a:stretch>
                  </pic:blipFill>
                  <pic:spPr>
                    <a:xfrm>
                      <a:off x="0" y="0"/>
                      <a:ext cx="6646545" cy="4337050"/>
                    </a:xfrm>
                    <a:prstGeom prst="rect">
                      <a:avLst/>
                    </a:prstGeom>
                  </pic:spPr>
                </pic:pic>
              </a:graphicData>
            </a:graphic>
          </wp:inline>
        </w:drawing>
      </w:r>
    </w:p>
    <w:p w14:paraId="0A789E2B" w14:textId="3AE6DBCF" w:rsidR="007F793F" w:rsidRDefault="002D4D38" w:rsidP="002D4D38">
      <w:pPr>
        <w:pStyle w:val="Legenda"/>
        <w:jc w:val="center"/>
      </w:pPr>
      <w:r>
        <w:t xml:space="preserve">Rysunek </w:t>
      </w:r>
      <w:fldSimple w:instr=" SEQ Rysunek \* ARABIC ">
        <w:r w:rsidR="00AE667C">
          <w:rPr>
            <w:noProof/>
          </w:rPr>
          <w:t>4</w:t>
        </w:r>
      </w:fldSimple>
      <w:r>
        <w:t>. Zależność przepustowości połączeń w zależności od rozmiaru wiadomości</w:t>
      </w:r>
      <w:r w:rsidR="007636CC">
        <w:t>.</w:t>
      </w:r>
    </w:p>
    <w:p w14:paraId="0F53E392" w14:textId="77777777" w:rsidR="00D72C1E" w:rsidRDefault="00D72C1E" w:rsidP="00A03EBF"/>
    <w:p w14:paraId="50589942" w14:textId="3767C72C" w:rsidR="007F793F" w:rsidRDefault="00D72C1E" w:rsidP="00A03EBF">
      <w:r>
        <w:t xml:space="preserve">Opóźnienie wyniosło niewiele, bo zaledwie 1µs. </w:t>
      </w:r>
      <w:r w:rsidR="003B724A">
        <w:t xml:space="preserve">Wyniki pomiarów przepustowości przedstawia rys. </w:t>
      </w:r>
      <w:r w:rsidR="00AE667C">
        <w:t>4</w:t>
      </w:r>
      <w:r w:rsidR="003B724A">
        <w:t>.</w:t>
      </w:r>
      <w:r w:rsidR="003B724A">
        <w:t xml:space="preserve"> </w:t>
      </w:r>
      <w:r>
        <w:t xml:space="preserve">Można zauważyć deterministyczność przepustowości w zakresie rozmiaru wiadomości od 0 do ok 250 bajtów. </w:t>
      </w:r>
      <w:r>
        <w:lastRenderedPageBreak/>
        <w:t xml:space="preserve">Zwiększając rozmiar wiadomości zwiększamy rozrzut próbek, mimo że każda z nich została obliczona na podstawie 20 000 zbioru </w:t>
      </w:r>
      <w:proofErr w:type="spellStart"/>
      <w:r>
        <w:t>wywołań</w:t>
      </w:r>
      <w:proofErr w:type="spellEnd"/>
      <w:r>
        <w:t xml:space="preserve"> funkcji </w:t>
      </w:r>
      <w:proofErr w:type="spellStart"/>
      <w:r>
        <w:t>MPI_Send</w:t>
      </w:r>
      <w:proofErr w:type="spellEnd"/>
      <w:r>
        <w:t xml:space="preserve">. Ma to związek z mechanizmem blokowania procesu wywołującego </w:t>
      </w:r>
      <w:proofErr w:type="spellStart"/>
      <w:r>
        <w:t>MPI_Send</w:t>
      </w:r>
      <w:proofErr w:type="spellEnd"/>
      <w:r>
        <w:t xml:space="preserve"> do momentu wywołania przez odbiorcę funkcji </w:t>
      </w:r>
      <w:proofErr w:type="spellStart"/>
      <w:r>
        <w:t>MPI_Recv</w:t>
      </w:r>
      <w:proofErr w:type="spellEnd"/>
      <w:r>
        <w:t xml:space="preserve"> przy rozmiarach wiadomości przekraczających wielkość bufora odbiorcy. Zaletą takiej komunikacji jest duża przepustowość która dla pewnych próbek przekraczała 900 </w:t>
      </w:r>
      <w:proofErr w:type="spellStart"/>
      <w:r>
        <w:t>Mbps</w:t>
      </w:r>
      <w:proofErr w:type="spellEnd"/>
      <w:r>
        <w:t>.</w:t>
      </w:r>
    </w:p>
    <w:p w14:paraId="3759C095" w14:textId="77777777" w:rsidR="00D72C1E" w:rsidRDefault="00D72C1E" w:rsidP="00A03EBF"/>
    <w:p w14:paraId="7D77AD6E" w14:textId="77777777" w:rsidR="00D72C1E" w:rsidRDefault="00D72C1E" w:rsidP="0082516E">
      <w:pPr>
        <w:ind w:left="0"/>
      </w:pPr>
    </w:p>
    <w:p w14:paraId="73453F22" w14:textId="77777777" w:rsidR="00D72C1E" w:rsidRDefault="00D72C1E" w:rsidP="00A03EBF"/>
    <w:p w14:paraId="4293E407" w14:textId="77777777" w:rsidR="00D72C1E" w:rsidRDefault="00D72C1E" w:rsidP="00A03EBF"/>
    <w:p w14:paraId="00D9F0E7" w14:textId="77777777" w:rsidR="00A03EBF" w:rsidRDefault="00A03EBF" w:rsidP="00A03EBF">
      <w:pPr>
        <w:pStyle w:val="Nagwek2"/>
      </w:pPr>
      <w:r>
        <w:t>Komunikacja synchroniczna</w:t>
      </w:r>
    </w:p>
    <w:p w14:paraId="5DEC60B7" w14:textId="77777777" w:rsidR="007636CC" w:rsidRDefault="007F793F" w:rsidP="007636CC">
      <w:pPr>
        <w:keepNext/>
      </w:pPr>
      <w:r>
        <w:rPr>
          <w:noProof/>
          <w:lang w:eastAsia="pl-PL" w:bidi="ar-SA"/>
        </w:rPr>
        <w:drawing>
          <wp:inline distT="0" distB="0" distL="0" distR="0" wp14:anchorId="68952217" wp14:editId="6E2591F7">
            <wp:extent cx="6646545" cy="4294505"/>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ch.png"/>
                    <pic:cNvPicPr/>
                  </pic:nvPicPr>
                  <pic:blipFill>
                    <a:blip r:embed="rId13">
                      <a:extLst>
                        <a:ext uri="{28A0092B-C50C-407E-A947-70E740481C1C}">
                          <a14:useLocalDpi xmlns:a14="http://schemas.microsoft.com/office/drawing/2010/main" val="0"/>
                        </a:ext>
                      </a:extLst>
                    </a:blip>
                    <a:stretch>
                      <a:fillRect/>
                    </a:stretch>
                  </pic:blipFill>
                  <pic:spPr>
                    <a:xfrm>
                      <a:off x="0" y="0"/>
                      <a:ext cx="6646545" cy="4294505"/>
                    </a:xfrm>
                    <a:prstGeom prst="rect">
                      <a:avLst/>
                    </a:prstGeom>
                  </pic:spPr>
                </pic:pic>
              </a:graphicData>
            </a:graphic>
          </wp:inline>
        </w:drawing>
      </w:r>
    </w:p>
    <w:p w14:paraId="458B6BCA" w14:textId="35A934C2" w:rsidR="007636CC" w:rsidRDefault="007636CC" w:rsidP="007636CC">
      <w:pPr>
        <w:pStyle w:val="Legenda"/>
        <w:jc w:val="center"/>
      </w:pPr>
      <w:r>
        <w:t xml:space="preserve">Rysunek </w:t>
      </w:r>
      <w:fldSimple w:instr=" SEQ Rysunek \* ARABIC ">
        <w:r w:rsidR="00AE667C">
          <w:rPr>
            <w:noProof/>
          </w:rPr>
          <w:t>5</w:t>
        </w:r>
      </w:fldSimple>
      <w:r>
        <w:t>. Zależność przepustowości połączeń w zależności od rozmiaru wiadomości</w:t>
      </w:r>
      <w:r w:rsidR="00D72C1E">
        <w:t>.</w:t>
      </w:r>
    </w:p>
    <w:p w14:paraId="2B0B233E" w14:textId="77777777" w:rsidR="000B6179" w:rsidRDefault="000B6179" w:rsidP="000B6179">
      <w:pPr>
        <w:pStyle w:val="Nagwek2"/>
        <w:numPr>
          <w:ilvl w:val="0"/>
          <w:numId w:val="0"/>
        </w:numPr>
        <w:rPr>
          <w:rFonts w:asciiTheme="minorHAnsi" w:eastAsiaTheme="minorHAnsi" w:hAnsiTheme="minorHAnsi" w:cstheme="minorBidi"/>
          <w:b w:val="0"/>
          <w:i/>
          <w:iCs/>
          <w:color w:val="auto"/>
          <w:sz w:val="20"/>
          <w:szCs w:val="18"/>
        </w:rPr>
      </w:pPr>
    </w:p>
    <w:p w14:paraId="2F3A7706" w14:textId="6CDE6B82" w:rsidR="005466D1" w:rsidRDefault="005466D1" w:rsidP="005466D1">
      <w:r>
        <w:t xml:space="preserve">Opóźnienie komunikacji synchronicznej wyniosło aż 1 </w:t>
      </w:r>
      <w:r w:rsidR="003B724A">
        <w:t>[</w:t>
      </w:r>
      <w:r>
        <w:t>ms</w:t>
      </w:r>
      <w:r w:rsidR="003B724A">
        <w:t xml:space="preserve">]. Ma to związek z synchronizacją procesu wywołującego do momentu, w którym proces odbierający będzie gotów na otrzymanie wiadomości. </w:t>
      </w:r>
      <w:r w:rsidR="003B724A">
        <w:t xml:space="preserve">Wyniki pomiarów przepustowości przedstawia rys. </w:t>
      </w:r>
      <w:r w:rsidR="00AE667C">
        <w:t>5</w:t>
      </w:r>
      <w:bookmarkStart w:id="0" w:name="_GoBack"/>
      <w:bookmarkEnd w:id="0"/>
      <w:r w:rsidR="003B724A">
        <w:t>.</w:t>
      </w:r>
      <w:r w:rsidR="003B724A">
        <w:t xml:space="preserve"> Można zauważyć dużą deterministyczność pomiarów w podanym zakresie. Przepustowość rośnie liniowo wraz ze wzrostem rozmiaru wiadomości. Pojawiają się natomiast pewne anomalie w okolicach rozmiaru wiadomości równego ok 200 i 1500 bajtów. Najprawdopodobniej miało to związek z chwilowymi przeciążeniami węzłów klastra. </w:t>
      </w:r>
    </w:p>
    <w:p w14:paraId="4F41717D" w14:textId="77777777" w:rsidR="00F00A39" w:rsidRDefault="00F00A39" w:rsidP="005466D1"/>
    <w:p w14:paraId="1CABA9AB" w14:textId="77777777" w:rsidR="00F00A39" w:rsidRDefault="00F00A39" w:rsidP="005466D1"/>
    <w:p w14:paraId="0098D61F" w14:textId="77777777" w:rsidR="00F00A39" w:rsidRDefault="00F00A39" w:rsidP="005466D1"/>
    <w:p w14:paraId="7D8C6AEC" w14:textId="77777777" w:rsidR="00F00A39" w:rsidRPr="007F1819" w:rsidRDefault="00F00A39" w:rsidP="0082516E">
      <w:pPr>
        <w:ind w:left="0"/>
      </w:pPr>
    </w:p>
    <w:p w14:paraId="5DDD6C17" w14:textId="393B87EE" w:rsidR="00485480" w:rsidRDefault="00A03EBF" w:rsidP="00485480">
      <w:pPr>
        <w:pStyle w:val="Nagwek1"/>
      </w:pPr>
      <w:r>
        <w:lastRenderedPageBreak/>
        <w:t>wnioski</w:t>
      </w:r>
    </w:p>
    <w:p w14:paraId="05D28C42" w14:textId="3BDA99A4" w:rsidR="00841CC7" w:rsidRDefault="00C34118" w:rsidP="00E62374">
      <w:pPr>
        <w:ind w:left="0"/>
      </w:pPr>
      <w:r>
        <w:t xml:space="preserve"> </w:t>
      </w:r>
    </w:p>
    <w:p w14:paraId="0EEED9FB" w14:textId="514C4AA9" w:rsidR="00F00A39" w:rsidRPr="00841CC7" w:rsidRDefault="00F00A39" w:rsidP="00E62374">
      <w:pPr>
        <w:ind w:left="0"/>
      </w:pPr>
      <w:r>
        <w:t>Na podstawie przeprowadzonych pomiarów można zauważyć pewne zalety i wady komunikacji normalnej i synchronicznej. Komunikacja normalna zapewnia znacznie większe przepustowości oraz opóźnienia w przesyłaniu komunikatów. Wadą jest słaby determinizm przepustowości. Pod tym względem komunikacja synchroniczna jest lepsza, dodatkowo daje informację o synchronizacji procesów, co w wielu obliczeniach na kolosalne znaczenie. Wadą jest utrata przepustowości i duże opóźnienia</w:t>
      </w:r>
    </w:p>
    <w:sectPr w:rsidR="00F00A39" w:rsidRPr="00841CC7" w:rsidSect="007F793F">
      <w:footerReference w:type="default" r:id="rId14"/>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A3DDD" w14:textId="77777777" w:rsidR="009402EB" w:rsidRDefault="009402EB">
      <w:pPr>
        <w:spacing w:after="0" w:line="240" w:lineRule="auto"/>
      </w:pPr>
      <w:r>
        <w:separator/>
      </w:r>
    </w:p>
    <w:p w14:paraId="2A241CEE" w14:textId="77777777" w:rsidR="009402EB" w:rsidRDefault="009402EB"/>
  </w:endnote>
  <w:endnote w:type="continuationSeparator" w:id="0">
    <w:p w14:paraId="5020051F" w14:textId="77777777" w:rsidR="009402EB" w:rsidRDefault="009402EB">
      <w:pPr>
        <w:spacing w:after="0" w:line="240" w:lineRule="auto"/>
      </w:pPr>
      <w:r>
        <w:continuationSeparator/>
      </w:r>
    </w:p>
    <w:p w14:paraId="777155DE" w14:textId="77777777" w:rsidR="009402EB" w:rsidRDefault="00940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B82D" w14:textId="62471B46" w:rsidR="00332B06" w:rsidRDefault="00332B06">
    <w:pPr>
      <w:pStyle w:val="Stopka"/>
    </w:pPr>
    <w:r>
      <w:fldChar w:fldCharType="begin"/>
    </w:r>
    <w:r>
      <w:instrText xml:space="preserve"> PAGE   \* MERGEFORMAT </w:instrText>
    </w:r>
    <w:r>
      <w:fldChar w:fldCharType="separate"/>
    </w:r>
    <w:r w:rsidR="00AE667C">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181D3" w14:textId="77777777" w:rsidR="009402EB" w:rsidRDefault="009402EB">
      <w:pPr>
        <w:spacing w:after="0" w:line="240" w:lineRule="auto"/>
      </w:pPr>
      <w:r>
        <w:separator/>
      </w:r>
    </w:p>
    <w:p w14:paraId="43AE4589" w14:textId="77777777" w:rsidR="009402EB" w:rsidRDefault="009402EB"/>
  </w:footnote>
  <w:footnote w:type="continuationSeparator" w:id="0">
    <w:p w14:paraId="30B21064" w14:textId="77777777" w:rsidR="009402EB" w:rsidRDefault="009402EB">
      <w:pPr>
        <w:spacing w:after="0" w:line="240" w:lineRule="auto"/>
      </w:pPr>
      <w:r>
        <w:continuationSeparator/>
      </w:r>
    </w:p>
    <w:p w14:paraId="3A2B984E" w14:textId="77777777" w:rsidR="009402EB" w:rsidRDefault="009402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27044"/>
    <w:multiLevelType w:val="hybridMultilevel"/>
    <w:tmpl w:val="5E3EFC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A883A9F"/>
    <w:multiLevelType w:val="hybridMultilevel"/>
    <w:tmpl w:val="3D0665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Nagwek1"/>
      <w:lvlText w:val="%1."/>
      <w:lvlJc w:val="left"/>
      <w:pPr>
        <w:ind w:left="360" w:hanging="360"/>
      </w:pPr>
      <w:rPr>
        <w:rFonts w:hint="default"/>
      </w:rPr>
    </w:lvl>
    <w:lvl w:ilvl="1">
      <w:start w:val="1"/>
      <w:numFmt w:val="upperLetter"/>
      <w:pStyle w:val="Nagwek2"/>
      <w:lvlText w:val="%2."/>
      <w:lvlJc w:val="left"/>
      <w:pPr>
        <w:ind w:left="720" w:hanging="360"/>
      </w:pPr>
      <w:rPr>
        <w:rFonts w:hint="default"/>
      </w:rPr>
    </w:lvl>
    <w:lvl w:ilvl="2">
      <w:start w:val="1"/>
      <w:numFmt w:val="lowerRoman"/>
      <w:pStyle w:val="Nagwek3"/>
      <w:lvlText w:val="%3."/>
      <w:lvlJc w:val="righ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pStyle w:val="Nagwek5"/>
      <w:lvlText w:val="%5."/>
      <w:lvlJc w:val="left"/>
      <w:pPr>
        <w:ind w:left="1800" w:hanging="360"/>
      </w:pPr>
      <w:rPr>
        <w:rFonts w:hint="default"/>
      </w:rPr>
    </w:lvl>
    <w:lvl w:ilvl="5">
      <w:start w:val="1"/>
      <w:numFmt w:val="lowerRoman"/>
      <w:pStyle w:val="Nagwek6"/>
      <w:lvlText w:val="%6."/>
      <w:lvlJc w:val="right"/>
      <w:pPr>
        <w:ind w:left="2160" w:hanging="360"/>
      </w:pPr>
      <w:rPr>
        <w:rFonts w:hint="default"/>
      </w:rPr>
    </w:lvl>
    <w:lvl w:ilvl="6">
      <w:start w:val="1"/>
      <w:numFmt w:val="decimal"/>
      <w:pStyle w:val="Nagwek7"/>
      <w:lvlText w:val="%7."/>
      <w:lvlJc w:val="left"/>
      <w:pPr>
        <w:ind w:left="2520" w:hanging="360"/>
      </w:pPr>
      <w:rPr>
        <w:rFonts w:hint="default"/>
      </w:rPr>
    </w:lvl>
    <w:lvl w:ilvl="7">
      <w:start w:val="1"/>
      <w:numFmt w:val="lowerLetter"/>
      <w:pStyle w:val="Nagwek8"/>
      <w:lvlText w:val="%8."/>
      <w:lvlJc w:val="left"/>
      <w:pPr>
        <w:ind w:left="2880" w:hanging="360"/>
      </w:pPr>
      <w:rPr>
        <w:rFonts w:hint="default"/>
      </w:rPr>
    </w:lvl>
    <w:lvl w:ilvl="8">
      <w:start w:val="1"/>
      <w:numFmt w:val="lowerRoman"/>
      <w:pStyle w:val="Nagwek9"/>
      <w:lvlText w:val="%9."/>
      <w:lvlJc w:val="right"/>
      <w:pPr>
        <w:ind w:left="3240" w:hanging="360"/>
      </w:pPr>
      <w:rPr>
        <w:rFonts w:hint="default"/>
      </w:rPr>
    </w:lvl>
  </w:abstractNum>
  <w:abstractNum w:abstractNumId="3" w15:restartNumberingAfterBreak="0">
    <w:nsid w:val="51C411A1"/>
    <w:multiLevelType w:val="hybridMultilevel"/>
    <w:tmpl w:val="E6968D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65815672"/>
    <w:multiLevelType w:val="hybridMultilevel"/>
    <w:tmpl w:val="2214DD6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E3"/>
    <w:rsid w:val="00000AEA"/>
    <w:rsid w:val="00006840"/>
    <w:rsid w:val="000101E3"/>
    <w:rsid w:val="00023FF5"/>
    <w:rsid w:val="00090ACA"/>
    <w:rsid w:val="000941B9"/>
    <w:rsid w:val="000B6179"/>
    <w:rsid w:val="000B7238"/>
    <w:rsid w:val="000C0671"/>
    <w:rsid w:val="000D1A29"/>
    <w:rsid w:val="000F4E48"/>
    <w:rsid w:val="000F7814"/>
    <w:rsid w:val="00102749"/>
    <w:rsid w:val="0010768D"/>
    <w:rsid w:val="001229E9"/>
    <w:rsid w:val="0013206D"/>
    <w:rsid w:val="00171EA2"/>
    <w:rsid w:val="00175B9C"/>
    <w:rsid w:val="001B0B8C"/>
    <w:rsid w:val="001B1AA3"/>
    <w:rsid w:val="001C0BC8"/>
    <w:rsid w:val="001C3899"/>
    <w:rsid w:val="001D6A08"/>
    <w:rsid w:val="001E254F"/>
    <w:rsid w:val="00217E80"/>
    <w:rsid w:val="002356D5"/>
    <w:rsid w:val="00255528"/>
    <w:rsid w:val="00272E8B"/>
    <w:rsid w:val="002879D2"/>
    <w:rsid w:val="002B6662"/>
    <w:rsid w:val="002C50C0"/>
    <w:rsid w:val="002D0FD5"/>
    <w:rsid w:val="002D4D38"/>
    <w:rsid w:val="002F01BC"/>
    <w:rsid w:val="003009AC"/>
    <w:rsid w:val="00303288"/>
    <w:rsid w:val="00303D29"/>
    <w:rsid w:val="003058DC"/>
    <w:rsid w:val="00321FE0"/>
    <w:rsid w:val="00323D67"/>
    <w:rsid w:val="00332B06"/>
    <w:rsid w:val="003533D8"/>
    <w:rsid w:val="00364B40"/>
    <w:rsid w:val="0036548A"/>
    <w:rsid w:val="00383C63"/>
    <w:rsid w:val="003B724A"/>
    <w:rsid w:val="003D572B"/>
    <w:rsid w:val="003D7114"/>
    <w:rsid w:val="003E613C"/>
    <w:rsid w:val="003F7B9F"/>
    <w:rsid w:val="00410734"/>
    <w:rsid w:val="00422646"/>
    <w:rsid w:val="00427F3C"/>
    <w:rsid w:val="00444EF6"/>
    <w:rsid w:val="004457E3"/>
    <w:rsid w:val="00447587"/>
    <w:rsid w:val="004670C0"/>
    <w:rsid w:val="00467E4D"/>
    <w:rsid w:val="00470C5D"/>
    <w:rsid w:val="00485480"/>
    <w:rsid w:val="0048701F"/>
    <w:rsid w:val="004C45F5"/>
    <w:rsid w:val="004C5EBF"/>
    <w:rsid w:val="004E2027"/>
    <w:rsid w:val="004F2B87"/>
    <w:rsid w:val="004F498A"/>
    <w:rsid w:val="00504955"/>
    <w:rsid w:val="00515713"/>
    <w:rsid w:val="005466D1"/>
    <w:rsid w:val="005601F2"/>
    <w:rsid w:val="005736C6"/>
    <w:rsid w:val="00583662"/>
    <w:rsid w:val="00594681"/>
    <w:rsid w:val="005B1BB8"/>
    <w:rsid w:val="005C6098"/>
    <w:rsid w:val="005D2392"/>
    <w:rsid w:val="005D2462"/>
    <w:rsid w:val="00626AE3"/>
    <w:rsid w:val="00671259"/>
    <w:rsid w:val="006A47E1"/>
    <w:rsid w:val="006D018B"/>
    <w:rsid w:val="0074171E"/>
    <w:rsid w:val="007433B2"/>
    <w:rsid w:val="007636CC"/>
    <w:rsid w:val="00775A9C"/>
    <w:rsid w:val="00780603"/>
    <w:rsid w:val="00780BA2"/>
    <w:rsid w:val="007A3FEC"/>
    <w:rsid w:val="007A79B2"/>
    <w:rsid w:val="007C02AC"/>
    <w:rsid w:val="007C64D5"/>
    <w:rsid w:val="007D2202"/>
    <w:rsid w:val="007F1819"/>
    <w:rsid w:val="007F793F"/>
    <w:rsid w:val="007F7C7F"/>
    <w:rsid w:val="008039D8"/>
    <w:rsid w:val="008173CD"/>
    <w:rsid w:val="008204F7"/>
    <w:rsid w:val="0082516E"/>
    <w:rsid w:val="008316C7"/>
    <w:rsid w:val="00841CC7"/>
    <w:rsid w:val="00842206"/>
    <w:rsid w:val="00852980"/>
    <w:rsid w:val="008660F7"/>
    <w:rsid w:val="008676FE"/>
    <w:rsid w:val="00870A9E"/>
    <w:rsid w:val="00871092"/>
    <w:rsid w:val="00875768"/>
    <w:rsid w:val="00886E1E"/>
    <w:rsid w:val="00887AF6"/>
    <w:rsid w:val="008A5E37"/>
    <w:rsid w:val="008A71B7"/>
    <w:rsid w:val="008C00F6"/>
    <w:rsid w:val="008D17D7"/>
    <w:rsid w:val="008E0522"/>
    <w:rsid w:val="008F22DC"/>
    <w:rsid w:val="009017DB"/>
    <w:rsid w:val="009146DF"/>
    <w:rsid w:val="00922256"/>
    <w:rsid w:val="00927CFC"/>
    <w:rsid w:val="00931F27"/>
    <w:rsid w:val="009402EB"/>
    <w:rsid w:val="00944E65"/>
    <w:rsid w:val="00950390"/>
    <w:rsid w:val="0098081A"/>
    <w:rsid w:val="009C3E30"/>
    <w:rsid w:val="009F4739"/>
    <w:rsid w:val="00A023CB"/>
    <w:rsid w:val="00A03EBF"/>
    <w:rsid w:val="00A37375"/>
    <w:rsid w:val="00A400BB"/>
    <w:rsid w:val="00A45760"/>
    <w:rsid w:val="00A53554"/>
    <w:rsid w:val="00A53E33"/>
    <w:rsid w:val="00A8546B"/>
    <w:rsid w:val="00A93BA6"/>
    <w:rsid w:val="00AB1B53"/>
    <w:rsid w:val="00AE4432"/>
    <w:rsid w:val="00AE667C"/>
    <w:rsid w:val="00B11DED"/>
    <w:rsid w:val="00B606EA"/>
    <w:rsid w:val="00B76D6A"/>
    <w:rsid w:val="00BA59B5"/>
    <w:rsid w:val="00BC1DF5"/>
    <w:rsid w:val="00C120AA"/>
    <w:rsid w:val="00C3393B"/>
    <w:rsid w:val="00C34118"/>
    <w:rsid w:val="00C35999"/>
    <w:rsid w:val="00C85F15"/>
    <w:rsid w:val="00C92B7C"/>
    <w:rsid w:val="00C94FF8"/>
    <w:rsid w:val="00C97C1F"/>
    <w:rsid w:val="00CA0B9A"/>
    <w:rsid w:val="00D138DB"/>
    <w:rsid w:val="00D34E89"/>
    <w:rsid w:val="00D51DBE"/>
    <w:rsid w:val="00D53C44"/>
    <w:rsid w:val="00D551B0"/>
    <w:rsid w:val="00D72C1E"/>
    <w:rsid w:val="00D966B1"/>
    <w:rsid w:val="00DA18F7"/>
    <w:rsid w:val="00DB4106"/>
    <w:rsid w:val="00DC45E4"/>
    <w:rsid w:val="00DD2EE6"/>
    <w:rsid w:val="00DD4DA3"/>
    <w:rsid w:val="00DE6014"/>
    <w:rsid w:val="00E57916"/>
    <w:rsid w:val="00E62374"/>
    <w:rsid w:val="00E70812"/>
    <w:rsid w:val="00EA2C3D"/>
    <w:rsid w:val="00EB4E0F"/>
    <w:rsid w:val="00EC4938"/>
    <w:rsid w:val="00ED753B"/>
    <w:rsid w:val="00EF0CA0"/>
    <w:rsid w:val="00F00A39"/>
    <w:rsid w:val="00F033B3"/>
    <w:rsid w:val="00F20E24"/>
    <w:rsid w:val="00F341FB"/>
    <w:rsid w:val="00F52798"/>
    <w:rsid w:val="00F714BE"/>
    <w:rsid w:val="00F730B6"/>
    <w:rsid w:val="00FA006C"/>
    <w:rsid w:val="00FA5C09"/>
    <w:rsid w:val="00FB61AF"/>
    <w:rsid w:val="00FD0CE3"/>
    <w:rsid w:val="00FE6B62"/>
    <w:rsid w:val="4326E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E04E"/>
  <w15:chartTrackingRefBased/>
  <w15:docId w15:val="{EEDB0FED-E1DA-284C-8A62-4D4538B4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pl-PL" w:eastAsia="ja-JP" w:bidi="pl-PL"/>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D2EE6"/>
    <w:pPr>
      <w:jc w:val="both"/>
    </w:pPr>
    <w:rPr>
      <w:color w:val="auto"/>
    </w:rPr>
  </w:style>
  <w:style w:type="paragraph" w:styleId="Nagwek1">
    <w:name w:val="heading 1"/>
    <w:basedOn w:val="Normalny"/>
    <w:link w:val="Nagwek1Znak"/>
    <w:uiPriority w:val="9"/>
    <w:qFormat/>
    <w:rsid w:val="008A5E37"/>
    <w:pPr>
      <w:numPr>
        <w:numId w:val="1"/>
      </w:numPr>
      <w:spacing w:before="600" w:after="60"/>
      <w:outlineLvl w:val="0"/>
    </w:pPr>
    <w:rPr>
      <w:rFonts w:asciiTheme="majorHAnsi" w:hAnsiTheme="majorHAnsi"/>
      <w:b/>
      <w:caps/>
      <w:color w:val="2E2E2E" w:themeColor="accent2"/>
      <w:spacing w:val="14"/>
      <w:sz w:val="28"/>
      <w:szCs w:val="26"/>
    </w:rPr>
  </w:style>
  <w:style w:type="paragraph" w:styleId="Nagwek2">
    <w:name w:val="heading 2"/>
    <w:basedOn w:val="Normalny"/>
    <w:link w:val="Nagwek2Znak"/>
    <w:uiPriority w:val="9"/>
    <w:unhideWhenUsed/>
    <w:qFormat/>
    <w:rsid w:val="008A5E37"/>
    <w:pPr>
      <w:numPr>
        <w:ilvl w:val="1"/>
        <w:numId w:val="1"/>
      </w:numPr>
      <w:spacing w:before="40"/>
      <w:outlineLvl w:val="1"/>
    </w:pPr>
    <w:rPr>
      <w:rFonts w:asciiTheme="majorHAnsi" w:eastAsiaTheme="majorEastAsia" w:hAnsiTheme="majorHAnsi" w:cstheme="majorBidi"/>
      <w:b/>
      <w:color w:val="2E2E2E" w:themeColor="accent2"/>
      <w:sz w:val="24"/>
      <w:szCs w:val="26"/>
    </w:rPr>
  </w:style>
  <w:style w:type="paragraph" w:styleId="Nagwek3">
    <w:name w:val="heading 3"/>
    <w:basedOn w:val="Normalny"/>
    <w:link w:val="Nagwek3Znak"/>
    <w:uiPriority w:val="9"/>
    <w:unhideWhenUsed/>
    <w:qFormat/>
    <w:rsid w:val="008A5E37"/>
    <w:pPr>
      <w:numPr>
        <w:ilvl w:val="2"/>
        <w:numId w:val="1"/>
      </w:numPr>
      <w:spacing w:before="40" w:after="0"/>
      <w:outlineLvl w:val="2"/>
    </w:pPr>
    <w:rPr>
      <w:rFonts w:asciiTheme="majorHAnsi" w:eastAsiaTheme="majorEastAsia" w:hAnsiTheme="majorHAnsi" w:cstheme="majorBidi"/>
      <w:b/>
      <w:szCs w:val="24"/>
    </w:rPr>
  </w:style>
  <w:style w:type="paragraph" w:styleId="Nagwek4">
    <w:name w:val="heading 4"/>
    <w:basedOn w:val="Normalny"/>
    <w:link w:val="Nagwek4Znak"/>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Nagwek5">
    <w:name w:val="heading 5"/>
    <w:basedOn w:val="Normalny"/>
    <w:link w:val="Nagwek5Znak"/>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Nagwek6">
    <w:name w:val="heading 6"/>
    <w:basedOn w:val="Normalny"/>
    <w:link w:val="Nagwek6Znak"/>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Nagwek7">
    <w:name w:val="heading 7"/>
    <w:basedOn w:val="Normalny"/>
    <w:link w:val="Nagwek7Znak"/>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Nagwek8">
    <w:name w:val="heading 8"/>
    <w:basedOn w:val="Normalny"/>
    <w:link w:val="Nagwek8Znak"/>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Nagwek9">
    <w:name w:val="heading 9"/>
    <w:basedOn w:val="Normalny"/>
    <w:link w:val="Nagwek9Znak"/>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5E37"/>
    <w:rPr>
      <w:rFonts w:asciiTheme="majorHAnsi" w:hAnsiTheme="majorHAnsi"/>
      <w:b/>
      <w:caps/>
      <w:color w:val="2E2E2E" w:themeColor="accent2"/>
      <w:spacing w:val="14"/>
      <w:sz w:val="28"/>
      <w:szCs w:val="26"/>
    </w:rPr>
  </w:style>
  <w:style w:type="character" w:customStyle="1" w:styleId="Nagwek2Znak">
    <w:name w:val="Nagłówek 2 Znak"/>
    <w:basedOn w:val="Domylnaczcionkaakapitu"/>
    <w:link w:val="Nagwek2"/>
    <w:uiPriority w:val="9"/>
    <w:rsid w:val="008A5E37"/>
    <w:rPr>
      <w:rFonts w:asciiTheme="majorHAnsi" w:eastAsiaTheme="majorEastAsia" w:hAnsiTheme="majorHAnsi" w:cstheme="majorBidi"/>
      <w:b/>
      <w:color w:val="2E2E2E" w:themeColor="accent2"/>
      <w:sz w:val="24"/>
      <w:szCs w:val="26"/>
    </w:rPr>
  </w:style>
  <w:style w:type="character" w:customStyle="1" w:styleId="Nagwek3Znak">
    <w:name w:val="Nagłówek 3 Znak"/>
    <w:basedOn w:val="Domylnaczcionkaakapitu"/>
    <w:link w:val="Nagwek3"/>
    <w:uiPriority w:val="9"/>
    <w:rsid w:val="008A5E37"/>
    <w:rPr>
      <w:rFonts w:asciiTheme="majorHAnsi" w:eastAsiaTheme="majorEastAsia" w:hAnsiTheme="majorHAnsi" w:cstheme="majorBidi"/>
      <w:b/>
      <w:color w:val="auto"/>
      <w:szCs w:val="24"/>
    </w:rPr>
  </w:style>
  <w:style w:type="character" w:customStyle="1" w:styleId="Nagwek4Znak">
    <w:name w:val="Nagłówek 4 Znak"/>
    <w:basedOn w:val="Domylnaczcionkaakapitu"/>
    <w:link w:val="Nagwek4"/>
    <w:uiPriority w:val="9"/>
    <w:rPr>
      <w:rFonts w:asciiTheme="majorHAnsi" w:eastAsiaTheme="majorEastAsia" w:hAnsiTheme="majorHAnsi" w:cstheme="majorBidi"/>
      <w:i/>
      <w:iCs/>
      <w:spacing w:val="6"/>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i/>
      <w:color w:val="2E2E2E" w:themeColor="accent2"/>
      <w:spacing w:val="6"/>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color w:val="2E2E2E" w:themeColor="accent2"/>
      <w:spacing w:val="12"/>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iCs/>
      <w:color w:val="2E2E2E" w:themeColor="accent2"/>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i/>
      <w:color w:val="626262" w:themeColor="accent2" w:themeTint="BF"/>
      <w:szCs w:val="21"/>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iCs/>
      <w:color w:val="626262" w:themeColor="accent2" w:themeTint="BF"/>
      <w:szCs w:val="21"/>
    </w:rPr>
  </w:style>
  <w:style w:type="paragraph" w:styleId="Nagwek">
    <w:name w:val="header"/>
    <w:basedOn w:val="Normalny"/>
    <w:link w:val="NagwekZnak"/>
    <w:uiPriority w:val="99"/>
    <w:unhideWhenUsed/>
    <w:qFormat/>
    <w:pPr>
      <w:spacing w:after="0" w:line="240" w:lineRule="auto"/>
    </w:pPr>
  </w:style>
  <w:style w:type="character" w:customStyle="1" w:styleId="NagwekZnak">
    <w:name w:val="Nagłówek Znak"/>
    <w:basedOn w:val="Domylnaczcionkaakapitu"/>
    <w:link w:val="Nagwek"/>
    <w:uiPriority w:val="99"/>
  </w:style>
  <w:style w:type="paragraph" w:styleId="Stopka">
    <w:name w:val="footer"/>
    <w:basedOn w:val="Normalny"/>
    <w:link w:val="StopkaZnak"/>
    <w:uiPriority w:val="99"/>
    <w:unhideWhenUsed/>
    <w:qFormat/>
    <w:pPr>
      <w:spacing w:after="0" w:line="240" w:lineRule="auto"/>
    </w:pPr>
  </w:style>
  <w:style w:type="character" w:customStyle="1" w:styleId="StopkaZnak">
    <w:name w:val="Stopka Znak"/>
    <w:basedOn w:val="Domylnaczcionkaakapitu"/>
    <w:link w:val="Stopka"/>
    <w:uiPriority w:val="99"/>
  </w:style>
  <w:style w:type="paragraph" w:styleId="Legenda">
    <w:name w:val="caption"/>
    <w:basedOn w:val="Normalny"/>
    <w:next w:val="Normalny"/>
    <w:uiPriority w:val="35"/>
    <w:unhideWhenUsed/>
    <w:qFormat/>
    <w:pPr>
      <w:spacing w:after="200" w:line="240" w:lineRule="auto"/>
    </w:pPr>
    <w:rPr>
      <w:i/>
      <w:iCs/>
      <w:sz w:val="20"/>
      <w:szCs w:val="18"/>
    </w:rPr>
  </w:style>
  <w:style w:type="paragraph" w:styleId="Tytu">
    <w:name w:val="Title"/>
    <w:basedOn w:val="Normalny"/>
    <w:link w:val="TytuZnak"/>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ytuZnak">
    <w:name w:val="Tytuł Znak"/>
    <w:basedOn w:val="Domylnaczcionkaakapitu"/>
    <w:link w:val="Tytu"/>
    <w:uiPriority w:val="2"/>
    <w:rPr>
      <w:rFonts w:asciiTheme="majorHAnsi" w:eastAsiaTheme="majorEastAsia" w:hAnsiTheme="majorHAnsi" w:cstheme="majorBidi"/>
      <w:caps/>
      <w:color w:val="2E2E2E" w:themeColor="accent2"/>
      <w:spacing w:val="6"/>
      <w:sz w:val="54"/>
      <w:szCs w:val="56"/>
    </w:rPr>
  </w:style>
  <w:style w:type="paragraph" w:styleId="Podtytu">
    <w:name w:val="Subtitle"/>
    <w:basedOn w:val="Normalny"/>
    <w:next w:val="Normalny"/>
    <w:link w:val="PodtytuZnak"/>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ny"/>
    <w:next w:val="Tytu"/>
    <w:link w:val="DataZnak"/>
    <w:uiPriority w:val="2"/>
    <w:qFormat/>
    <w:pPr>
      <w:spacing w:after="360"/>
      <w:ind w:left="0"/>
    </w:pPr>
    <w:rPr>
      <w:sz w:val="28"/>
    </w:rPr>
  </w:style>
  <w:style w:type="character" w:customStyle="1" w:styleId="DataZnak">
    <w:name w:val="Data Znak"/>
    <w:basedOn w:val="Domylnaczcionkaakapitu"/>
    <w:link w:val="Data"/>
    <w:uiPriority w:val="2"/>
    <w:rPr>
      <w:sz w:val="28"/>
    </w:rPr>
  </w:style>
  <w:style w:type="character" w:styleId="Wyrnienieintensywne">
    <w:name w:val="Intense Emphasis"/>
    <w:basedOn w:val="Domylnaczcionkaakapitu"/>
    <w:uiPriority w:val="21"/>
    <w:semiHidden/>
    <w:unhideWhenUsed/>
    <w:qFormat/>
    <w:rPr>
      <w:b/>
      <w:iCs/>
      <w:color w:val="2E2E2E" w:themeColor="accent2"/>
    </w:rPr>
  </w:style>
  <w:style w:type="paragraph" w:styleId="Cytatintensywny">
    <w:name w:val="Intense Quote"/>
    <w:basedOn w:val="Normalny"/>
    <w:next w:val="Normalny"/>
    <w:link w:val="CytatintensywnyZnak"/>
    <w:uiPriority w:val="30"/>
    <w:semiHidden/>
    <w:unhideWhenUsed/>
    <w:qFormat/>
    <w:pPr>
      <w:spacing w:before="240"/>
    </w:pPr>
    <w:rPr>
      <w:b/>
      <w:i/>
      <w:iCs/>
      <w:color w:val="2E2E2E" w:themeColor="accent2"/>
    </w:rPr>
  </w:style>
  <w:style w:type="character" w:customStyle="1" w:styleId="CytatintensywnyZnak">
    <w:name w:val="Cytat intensywny Znak"/>
    <w:basedOn w:val="Domylnaczcionkaakapitu"/>
    <w:link w:val="Cytatintensywny"/>
    <w:uiPriority w:val="30"/>
    <w:semiHidden/>
    <w:rPr>
      <w:b/>
      <w:i/>
      <w:iCs/>
      <w:color w:val="2E2E2E" w:themeColor="accent2"/>
    </w:rPr>
  </w:style>
  <w:style w:type="character" w:styleId="Odwoanieintensywne">
    <w:name w:val="Intense Reference"/>
    <w:basedOn w:val="Domylnaczcionkaakapitu"/>
    <w:uiPriority w:val="32"/>
    <w:semiHidden/>
    <w:unhideWhenUsed/>
    <w:qFormat/>
    <w:rPr>
      <w:b/>
      <w:bCs/>
      <w:caps/>
      <w:smallCaps w:val="0"/>
      <w:color w:val="707070" w:themeColor="accent1"/>
      <w:spacing w:val="0"/>
    </w:rPr>
  </w:style>
  <w:style w:type="paragraph" w:styleId="Cytat">
    <w:name w:val="Quote"/>
    <w:basedOn w:val="Normalny"/>
    <w:next w:val="Normalny"/>
    <w:link w:val="CytatZnak"/>
    <w:uiPriority w:val="29"/>
    <w:semiHidden/>
    <w:unhideWhenUsed/>
    <w:qFormat/>
    <w:pPr>
      <w:spacing w:before="240"/>
    </w:pPr>
    <w:rPr>
      <w:i/>
      <w:iCs/>
    </w:rPr>
  </w:style>
  <w:style w:type="character" w:customStyle="1" w:styleId="CytatZnak">
    <w:name w:val="Cytat Znak"/>
    <w:basedOn w:val="Domylnaczcionkaakapitu"/>
    <w:link w:val="Cytat"/>
    <w:uiPriority w:val="29"/>
    <w:semiHidden/>
    <w:rPr>
      <w:i/>
      <w:iCs/>
    </w:rPr>
  </w:style>
  <w:style w:type="character" w:styleId="Pogrubienie">
    <w:name w:val="Strong"/>
    <w:basedOn w:val="Domylnaczcionkaakapitu"/>
    <w:uiPriority w:val="22"/>
    <w:semiHidden/>
    <w:unhideWhenUsed/>
    <w:qFormat/>
    <w:rPr>
      <w:b/>
      <w:bCs/>
    </w:rPr>
  </w:style>
  <w:style w:type="character" w:styleId="Wyrnieniedelikatne">
    <w:name w:val="Subtle Emphasis"/>
    <w:basedOn w:val="Domylnaczcionkaakapitu"/>
    <w:uiPriority w:val="19"/>
    <w:semiHidden/>
    <w:unhideWhenUsed/>
    <w:qFormat/>
    <w:rPr>
      <w:i/>
      <w:iCs/>
      <w:color w:val="707070" w:themeColor="accent1"/>
    </w:rPr>
  </w:style>
  <w:style w:type="character" w:styleId="Odwoaniedelikatne">
    <w:name w:val="Subtle Reference"/>
    <w:basedOn w:val="Domylnaczcionkaakapitu"/>
    <w:uiPriority w:val="31"/>
    <w:semiHidden/>
    <w:unhideWhenUsed/>
    <w:qFormat/>
    <w:rPr>
      <w:caps/>
      <w:smallCaps w:val="0"/>
      <w:color w:val="707070" w:themeColor="accent1"/>
    </w:rPr>
  </w:style>
  <w:style w:type="paragraph" w:styleId="Nagwekspisutreci">
    <w:name w:val="TOC Heading"/>
    <w:basedOn w:val="Nagwek1"/>
    <w:next w:val="Normalny"/>
    <w:uiPriority w:val="39"/>
    <w:semiHidden/>
    <w:unhideWhenUsed/>
    <w:qFormat/>
    <w:pPr>
      <w:numPr>
        <w:numId w:val="0"/>
      </w:numPr>
      <w:outlineLvl w:val="9"/>
    </w:pPr>
  </w:style>
  <w:style w:type="character" w:customStyle="1" w:styleId="PodtytuZnak">
    <w:name w:val="Podtytuł Znak"/>
    <w:basedOn w:val="Domylnaczcionkaakapitu"/>
    <w:link w:val="Podtytu"/>
    <w:uiPriority w:val="11"/>
    <w:semiHidden/>
    <w:rPr>
      <w:rFonts w:eastAsiaTheme="minorEastAsia"/>
      <w:i/>
      <w:spacing w:val="15"/>
      <w:sz w:val="32"/>
    </w:rPr>
  </w:style>
  <w:style w:type="character" w:styleId="Tekstzastpczy">
    <w:name w:val="Placeholder Text"/>
    <w:basedOn w:val="Domylnaczcionkaakapitu"/>
    <w:uiPriority w:val="99"/>
    <w:semiHidden/>
    <w:rPr>
      <w:color w:val="808080"/>
    </w:rPr>
  </w:style>
  <w:style w:type="table" w:styleId="Tabela-Siatka">
    <w:name w:val="Table Grid"/>
    <w:basedOn w:val="Standardowy"/>
    <w:uiPriority w:val="39"/>
    <w:rsid w:val="00DC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eirysunki">
    <w:name w:val="Tabele i rysunki"/>
    <w:basedOn w:val="Normalny"/>
    <w:link w:val="TabeleirysunkiZnak"/>
    <w:qFormat/>
    <w:rsid w:val="00F033B3"/>
    <w:rPr>
      <w:i/>
      <w:sz w:val="20"/>
    </w:rPr>
  </w:style>
  <w:style w:type="character" w:customStyle="1" w:styleId="TabeleirysunkiZnak">
    <w:name w:val="Tabele i rysunki Znak"/>
    <w:basedOn w:val="Domylnaczcionkaakapitu"/>
    <w:link w:val="Tabeleirysunki"/>
    <w:rsid w:val="00F033B3"/>
    <w:rPr>
      <w:i/>
      <w:color w:val="auto"/>
      <w:sz w:val="20"/>
    </w:rPr>
  </w:style>
  <w:style w:type="table" w:styleId="Zwykatabela5">
    <w:name w:val="Plain Table 5"/>
    <w:basedOn w:val="Standardowy"/>
    <w:uiPriority w:val="45"/>
    <w:rsid w:val="006712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1">
    <w:name w:val="Plain Table 1"/>
    <w:basedOn w:val="Standardowy"/>
    <w:uiPriority w:val="41"/>
    <w:rsid w:val="006712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kapitzlist">
    <w:name w:val="List Paragraph"/>
    <w:basedOn w:val="Normalny"/>
    <w:uiPriority w:val="34"/>
    <w:unhideWhenUsed/>
    <w:qFormat/>
    <w:rsid w:val="00D138DB"/>
    <w:pPr>
      <w:ind w:left="720"/>
      <w:contextualSpacing/>
    </w:pPr>
  </w:style>
  <w:style w:type="paragraph" w:styleId="Tekstdymka">
    <w:name w:val="Balloon Text"/>
    <w:basedOn w:val="Normalny"/>
    <w:link w:val="TekstdymkaZnak"/>
    <w:uiPriority w:val="99"/>
    <w:semiHidden/>
    <w:unhideWhenUsed/>
    <w:rsid w:val="000F781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F7814"/>
    <w:rPr>
      <w:rFonts w:ascii="Segoe UI" w:hAnsi="Segoe UI" w:cs="Segoe UI"/>
      <w:color w:val="auto"/>
      <w:sz w:val="18"/>
      <w:szCs w:val="18"/>
    </w:rPr>
  </w:style>
  <w:style w:type="character" w:styleId="Hipercze">
    <w:name w:val="Hyperlink"/>
    <w:basedOn w:val="Domylnaczcionkaakapitu"/>
    <w:uiPriority w:val="99"/>
    <w:semiHidden/>
    <w:unhideWhenUsed/>
    <w:rsid w:val="00C97C1F"/>
    <w:rPr>
      <w:color w:val="0000FF"/>
      <w:u w:val="single"/>
    </w:rPr>
  </w:style>
  <w:style w:type="character" w:customStyle="1" w:styleId="sectiontitletext">
    <w:name w:val="sectiontitletext"/>
    <w:basedOn w:val="Domylnaczcionkaakapitu"/>
    <w:rsid w:val="00447587"/>
  </w:style>
  <w:style w:type="character" w:customStyle="1" w:styleId="apple-converted-space">
    <w:name w:val="apple-converted-space"/>
    <w:basedOn w:val="Domylnaczcionkaakapitu"/>
    <w:rsid w:val="00485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1989">
      <w:bodyDiv w:val="1"/>
      <w:marLeft w:val="0"/>
      <w:marRight w:val="0"/>
      <w:marTop w:val="0"/>
      <w:marBottom w:val="0"/>
      <w:divBdr>
        <w:top w:val="none" w:sz="0" w:space="0" w:color="auto"/>
        <w:left w:val="none" w:sz="0" w:space="0" w:color="auto"/>
        <w:bottom w:val="none" w:sz="0" w:space="0" w:color="auto"/>
        <w:right w:val="none" w:sz="0" w:space="0" w:color="auto"/>
      </w:divBdr>
    </w:div>
    <w:div w:id="830103049">
      <w:bodyDiv w:val="1"/>
      <w:marLeft w:val="0"/>
      <w:marRight w:val="0"/>
      <w:marTop w:val="0"/>
      <w:marBottom w:val="0"/>
      <w:divBdr>
        <w:top w:val="none" w:sz="0" w:space="0" w:color="auto"/>
        <w:left w:val="none" w:sz="0" w:space="0" w:color="auto"/>
        <w:bottom w:val="none" w:sz="0" w:space="0" w:color="auto"/>
        <w:right w:val="none" w:sz="0" w:space="0" w:color="auto"/>
      </w:divBdr>
    </w:div>
    <w:div w:id="922223332">
      <w:bodyDiv w:val="1"/>
      <w:marLeft w:val="0"/>
      <w:marRight w:val="0"/>
      <w:marTop w:val="0"/>
      <w:marBottom w:val="0"/>
      <w:divBdr>
        <w:top w:val="none" w:sz="0" w:space="0" w:color="auto"/>
        <w:left w:val="none" w:sz="0" w:space="0" w:color="auto"/>
        <w:bottom w:val="none" w:sz="0" w:space="0" w:color="auto"/>
        <w:right w:val="none" w:sz="0" w:space="0" w:color="auto"/>
      </w:divBdr>
    </w:div>
    <w:div w:id="983847861">
      <w:bodyDiv w:val="1"/>
      <w:marLeft w:val="0"/>
      <w:marRight w:val="0"/>
      <w:marTop w:val="0"/>
      <w:marBottom w:val="0"/>
      <w:divBdr>
        <w:top w:val="none" w:sz="0" w:space="0" w:color="auto"/>
        <w:left w:val="none" w:sz="0" w:space="0" w:color="auto"/>
        <w:bottom w:val="none" w:sz="0" w:space="0" w:color="auto"/>
        <w:right w:val="none" w:sz="0" w:space="0" w:color="auto"/>
      </w:divBdr>
    </w:div>
    <w:div w:id="1149900171">
      <w:bodyDiv w:val="1"/>
      <w:marLeft w:val="0"/>
      <w:marRight w:val="0"/>
      <w:marTop w:val="0"/>
      <w:marBottom w:val="0"/>
      <w:divBdr>
        <w:top w:val="none" w:sz="0" w:space="0" w:color="auto"/>
        <w:left w:val="none" w:sz="0" w:space="0" w:color="auto"/>
        <w:bottom w:val="none" w:sz="0" w:space="0" w:color="auto"/>
        <w:right w:val="none" w:sz="0" w:space="0" w:color="auto"/>
      </w:divBdr>
    </w:div>
    <w:div w:id="1395355155">
      <w:bodyDiv w:val="1"/>
      <w:marLeft w:val="0"/>
      <w:marRight w:val="0"/>
      <w:marTop w:val="0"/>
      <w:marBottom w:val="0"/>
      <w:divBdr>
        <w:top w:val="none" w:sz="0" w:space="0" w:color="auto"/>
        <w:left w:val="none" w:sz="0" w:space="0" w:color="auto"/>
        <w:bottom w:val="none" w:sz="0" w:space="0" w:color="auto"/>
        <w:right w:val="none" w:sz="0" w:space="0" w:color="auto"/>
      </w:divBdr>
    </w:div>
    <w:div w:id="1439763370">
      <w:bodyDiv w:val="1"/>
      <w:marLeft w:val="0"/>
      <w:marRight w:val="0"/>
      <w:marTop w:val="0"/>
      <w:marBottom w:val="0"/>
      <w:divBdr>
        <w:top w:val="none" w:sz="0" w:space="0" w:color="auto"/>
        <w:left w:val="none" w:sz="0" w:space="0" w:color="auto"/>
        <w:bottom w:val="none" w:sz="0" w:space="0" w:color="auto"/>
        <w:right w:val="none" w:sz="0" w:space="0" w:color="auto"/>
      </w:divBdr>
    </w:div>
    <w:div w:id="1563902533">
      <w:bodyDiv w:val="1"/>
      <w:marLeft w:val="0"/>
      <w:marRight w:val="0"/>
      <w:marTop w:val="0"/>
      <w:marBottom w:val="0"/>
      <w:divBdr>
        <w:top w:val="none" w:sz="0" w:space="0" w:color="auto"/>
        <w:left w:val="none" w:sz="0" w:space="0" w:color="auto"/>
        <w:bottom w:val="none" w:sz="0" w:space="0" w:color="auto"/>
        <w:right w:val="none" w:sz="0" w:space="0" w:color="auto"/>
      </w:divBdr>
    </w:div>
    <w:div w:id="1769042654">
      <w:bodyDiv w:val="1"/>
      <w:marLeft w:val="0"/>
      <w:marRight w:val="0"/>
      <w:marTop w:val="0"/>
      <w:marBottom w:val="0"/>
      <w:divBdr>
        <w:top w:val="none" w:sz="0" w:space="0" w:color="auto"/>
        <w:left w:val="none" w:sz="0" w:space="0" w:color="auto"/>
        <w:bottom w:val="none" w:sz="0" w:space="0" w:color="auto"/>
        <w:right w:val="none" w:sz="0" w:space="0" w:color="auto"/>
      </w:divBdr>
    </w:div>
    <w:div w:id="1900285980">
      <w:bodyDiv w:val="1"/>
      <w:marLeft w:val="0"/>
      <w:marRight w:val="0"/>
      <w:marTop w:val="0"/>
      <w:marBottom w:val="0"/>
      <w:divBdr>
        <w:top w:val="none" w:sz="0" w:space="0" w:color="auto"/>
        <w:left w:val="none" w:sz="0" w:space="0" w:color="auto"/>
        <w:bottom w:val="none" w:sz="0" w:space="0" w:color="auto"/>
        <w:right w:val="none" w:sz="0" w:space="0" w:color="auto"/>
      </w:divBdr>
    </w:div>
    <w:div w:id="2101946731">
      <w:bodyDiv w:val="1"/>
      <w:marLeft w:val="0"/>
      <w:marRight w:val="0"/>
      <w:marTop w:val="0"/>
      <w:marBottom w:val="0"/>
      <w:divBdr>
        <w:top w:val="none" w:sz="0" w:space="0" w:color="auto"/>
        <w:left w:val="none" w:sz="0" w:space="0" w:color="auto"/>
        <w:bottom w:val="none" w:sz="0" w:space="0" w:color="auto"/>
        <w:right w:val="none" w:sz="0" w:space="0" w:color="auto"/>
      </w:divBdr>
    </w:div>
    <w:div w:id="21199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ca&#322;e%20studia\II-gi%20stopie&#324;\Semestr%202%20lub%203\zak\%7bE3A4DEBF-B18B-1E4F-A512-99F65090E4AC%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CCBD0-D2D0-4A19-BB19-E0C3B456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{E3A4DEBF-B18B-1E4F-A512-99F65090E4AC}tf50002044.dotx</Template>
  <TotalTime>1</TotalTime>
  <Pages>9</Pages>
  <Words>1159</Words>
  <Characters>6960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seriu54@gmail.com</dc:creator>
  <cp:keywords/>
  <dc:description/>
  <cp:lastModifiedBy>Bartłomiej Płonka</cp:lastModifiedBy>
  <cp:revision>3</cp:revision>
  <cp:lastPrinted>2016-03-07T22:10:00Z</cp:lastPrinted>
  <dcterms:created xsi:type="dcterms:W3CDTF">2016-03-07T22:10:00Z</dcterms:created>
  <dcterms:modified xsi:type="dcterms:W3CDTF">2016-03-07T22:11:00Z</dcterms:modified>
</cp:coreProperties>
</file>